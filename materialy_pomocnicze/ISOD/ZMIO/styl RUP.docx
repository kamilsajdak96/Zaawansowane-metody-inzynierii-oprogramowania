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3" w:rsidRPr="00A4775E" w:rsidRDefault="00F61E73" w:rsidP="003222F0">
      <w:pPr>
        <w:pStyle w:val="Tytu"/>
        <w:ind w:left="851" w:right="-705" w:hanging="851"/>
      </w:pPr>
      <w:r>
        <w:tab/>
        <w:t>Przedstawienie problemu dla systemu OBIBOOKI</w:t>
      </w:r>
    </w:p>
    <w:p w:rsidR="00721DBF" w:rsidRDefault="00B74819" w:rsidP="00721DBF">
      <w:pPr>
        <w:pStyle w:val="Cytatintensywny"/>
      </w:pPr>
      <w:r>
        <w:t>Szczegółowa</w:t>
      </w:r>
      <w:r w:rsidR="00721DBF">
        <w:t xml:space="preserve"> specyfikacja wymagań </w:t>
      </w:r>
      <w:r>
        <w:t xml:space="preserve"> w stylu RUP </w:t>
      </w:r>
      <w:r w:rsidR="00721DBF">
        <w:t xml:space="preserve">dla przypadku użycia :  Użytkownik  systemu chce </w:t>
      </w:r>
      <w:r>
        <w:t>złożyć ofertę gotówkową</w:t>
      </w:r>
      <w:r w:rsidR="00721DBF"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Pr="00FC46FD">
          <w:rPr>
            <w:sz w:val="28"/>
          </w:rPr>
          <w:t>1.0</w:t>
        </w:r>
      </w:fldSimple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8"/>
          <w:footerReference w:type="default" r:id="rId9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B74819">
              <w:rPr>
                <w:noProof/>
              </w:rPr>
              <w:t>6 kwietnia 2013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0A13C1">
            <w:pPr>
              <w:pStyle w:val="Tabletext"/>
            </w:pPr>
            <w:fldSimple w:instr=" DOCPROPERTY &quot;Uwaga&quot;  \* MERGEFORMAT ">
              <w:r w:rsidR="00F61E73" w:rsidRPr="004A3247">
                <w:t>Pierwsza wersja dokument</w:t>
              </w:r>
            </w:fldSimple>
          </w:p>
        </w:tc>
        <w:tc>
          <w:tcPr>
            <w:tcW w:w="2304" w:type="dxa"/>
          </w:tcPr>
          <w:p w:rsidR="00F61E73" w:rsidRPr="004A3247" w:rsidRDefault="00721DBF" w:rsidP="0019689A">
            <w:pPr>
              <w:pStyle w:val="Tabletext"/>
              <w:ind w:firstLine="30"/>
            </w:pPr>
            <w:r>
              <w:t>Sarnecki Marek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721DBF">
          <w:rPr>
            <w:rStyle w:val="Hipercze"/>
            <w:noProof/>
          </w:rPr>
          <w:t>szczegółowa specyfikacja wymagań</w:t>
        </w:r>
        <w:r w:rsidR="00B74819">
          <w:rPr>
            <w:rStyle w:val="Hipercze"/>
            <w:noProof/>
          </w:rPr>
          <w:t xml:space="preserve"> w stylu RUP</w:t>
        </w:r>
        <w:r w:rsidR="00721DBF">
          <w:rPr>
            <w:rStyle w:val="Hipercze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B74819" w:rsidRDefault="00F61E73" w:rsidP="00721DBF">
      <w:pPr>
        <w:pStyle w:val="Nagwek1"/>
      </w:pPr>
      <w:bookmarkStart w:id="0" w:name="_Toc531244514"/>
      <w:r>
        <w:br w:type="page"/>
      </w:r>
      <w:bookmarkEnd w:id="0"/>
    </w:p>
    <w:p w:rsidR="00B74819" w:rsidRPr="00B74819" w:rsidRDefault="00B74819" w:rsidP="00B74819">
      <w:pPr>
        <w:jc w:val="center"/>
        <w:rPr>
          <w:lang w:val="en-US"/>
        </w:rPr>
      </w:pPr>
      <w:r w:rsidRPr="00B74819">
        <w:rPr>
          <w:b/>
          <w:sz w:val="44"/>
          <w:szCs w:val="36"/>
          <w:u w:val="single"/>
          <w:lang w:val="en-US"/>
        </w:rPr>
        <w:lastRenderedPageBreak/>
        <w:t>Initial Use Case Form</w:t>
      </w:r>
      <w:r w:rsidRPr="00B74819">
        <w:rPr>
          <w:b/>
          <w:sz w:val="36"/>
          <w:szCs w:val="36"/>
          <w:u w:val="single"/>
          <w:lang w:val="en-US"/>
        </w:rPr>
        <w:br/>
      </w:r>
    </w:p>
    <w:p w:rsidR="00B74819" w:rsidRPr="00B74819" w:rsidRDefault="00B74819" w:rsidP="00B74819">
      <w:pPr>
        <w:jc w:val="center"/>
        <w:rPr>
          <w:lang w:val="en-US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200"/>
      </w:tblGrid>
      <w:tr w:rsidR="00B74819" w:rsidRPr="00B74819" w:rsidTr="001A19FA">
        <w:trPr>
          <w:trHeight w:val="27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Use Case ID</w:t>
            </w:r>
          </w:p>
        </w:tc>
        <w:tc>
          <w:tcPr>
            <w:tcW w:w="7200" w:type="dxa"/>
          </w:tcPr>
          <w:p w:rsidR="00B74819" w:rsidRPr="00B74819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UC_1D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Use Case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t>Użytkownik  systemu chce złożyć ofertę gotówkową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Elaboration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>Złożenie oferty gotówkowej do zakupu materiałów.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Actors 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E967DC" w:rsidRDefault="00E967DC" w:rsidP="00E967DC">
            <w:pPr>
              <w:rPr>
                <w:rFonts w:ascii="Arial" w:hAnsi="Arial" w:cs="Arial"/>
                <w:sz w:val="20"/>
                <w:szCs w:val="20"/>
              </w:rPr>
            </w:pPr>
            <w:r>
              <w:t>Użytkownik  systemu</w:t>
            </w:r>
            <w:r>
              <w:t>, System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18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 xml:space="preserve">Użytkownik system chce kupić materiały. </w:t>
            </w:r>
            <w:r>
              <w:rPr>
                <w:rFonts w:ascii="Arial" w:hAnsi="Arial" w:cs="Arial"/>
                <w:sz w:val="20"/>
                <w:szCs w:val="20"/>
              </w:rPr>
              <w:t>Aby tego dokonać musi złożyć ofertę za dane materiały. Jedną z możliwości jest złożenie oferty gotówkowej.</w:t>
            </w:r>
          </w:p>
        </w:tc>
      </w:tr>
      <w:tr w:rsidR="00B74819" w:rsidRPr="00E967DC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E967DC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967DC">
              <w:rPr>
                <w:rFonts w:ascii="Arial" w:hAnsi="Arial" w:cs="Arial"/>
                <w:b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E967DC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Wysoki</w:t>
            </w:r>
          </w:p>
        </w:tc>
      </w:tr>
    </w:tbl>
    <w:p w:rsidR="00B74819" w:rsidRDefault="00B74819" w:rsidP="00B74819"/>
    <w:p w:rsidR="00B74819" w:rsidRDefault="00B74819" w:rsidP="00B74819"/>
    <w:p w:rsidR="00B74819" w:rsidRPr="00B74819" w:rsidRDefault="00B74819" w:rsidP="00B74819">
      <w:pPr>
        <w:jc w:val="center"/>
        <w:rPr>
          <w:sz w:val="20"/>
          <w:lang w:val="en-US"/>
        </w:rPr>
      </w:pPr>
      <w:r w:rsidRPr="00B74819">
        <w:rPr>
          <w:b/>
          <w:sz w:val="44"/>
          <w:szCs w:val="36"/>
          <w:u w:val="single"/>
          <w:lang w:val="en-US"/>
        </w:rPr>
        <w:t>Base Use Case Form</w:t>
      </w:r>
      <w:r w:rsidRPr="00B74819">
        <w:rPr>
          <w:b/>
          <w:sz w:val="44"/>
          <w:szCs w:val="36"/>
          <w:u w:val="single"/>
          <w:lang w:val="en-US"/>
        </w:rPr>
        <w:br/>
      </w:r>
    </w:p>
    <w:p w:rsidR="00B74819" w:rsidRPr="00B74819" w:rsidRDefault="00B74819" w:rsidP="00B74819">
      <w:pPr>
        <w:jc w:val="center"/>
        <w:rPr>
          <w:lang w:val="en-US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200"/>
      </w:tblGrid>
      <w:tr w:rsidR="00B74819" w:rsidRPr="00B74819" w:rsidTr="001A19FA">
        <w:trPr>
          <w:trHeight w:val="27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Use Case ID</w:t>
            </w:r>
          </w:p>
        </w:tc>
        <w:tc>
          <w:tcPr>
            <w:tcW w:w="7200" w:type="dxa"/>
          </w:tcPr>
          <w:p w:rsidR="00B74819" w:rsidRPr="00B74819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UC_1D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Use Case</w:t>
            </w:r>
          </w:p>
        </w:tc>
        <w:tc>
          <w:tcPr>
            <w:tcW w:w="7200" w:type="dxa"/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t>Użytkownik  systemu chce złożyć ofertę gotówkową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Elaboration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>Złożenie oferty gotówkowej do zakupu materiałów.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 xml:space="preserve">Actors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systemu, System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E967DC">
              <w:rPr>
                <w:rFonts w:ascii="Arial" w:hAnsi="Arial" w:cs="Arial"/>
                <w:sz w:val="20"/>
                <w:szCs w:val="20"/>
              </w:rPr>
              <w:t xml:space="preserve">Użytkownik system chce kupić materiały. </w:t>
            </w:r>
            <w:r>
              <w:rPr>
                <w:rFonts w:ascii="Arial" w:hAnsi="Arial" w:cs="Arial"/>
                <w:sz w:val="20"/>
                <w:szCs w:val="20"/>
              </w:rPr>
              <w:t>Aby tego dokonać musi złożyć ofertę za dane materiały. Jedną z możliwości jest złożenie oferty gotówkowej.</w:t>
            </w:r>
          </w:p>
          <w:p w:rsidR="00B74819" w:rsidRPr="0093194B" w:rsidRDefault="00B74819" w:rsidP="001A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</w:p>
        </w:tc>
        <w:tc>
          <w:tcPr>
            <w:tcW w:w="7200" w:type="dxa"/>
            <w:tcBorders>
              <w:top w:val="single" w:sz="18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jest zalogowany do systemu</w:t>
            </w:r>
          </w:p>
        </w:tc>
      </w:tr>
      <w:tr w:rsidR="00B74819" w:rsidTr="001A19FA">
        <w:trPr>
          <w:trHeight w:val="260"/>
        </w:trPr>
        <w:tc>
          <w:tcPr>
            <w:tcW w:w="1800" w:type="dxa"/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Flow of Events</w:t>
            </w:r>
          </w:p>
        </w:tc>
        <w:tc>
          <w:tcPr>
            <w:tcW w:w="7200" w:type="dxa"/>
          </w:tcPr>
          <w:p w:rsidR="00B74819" w:rsidRPr="0093194B" w:rsidRDefault="00E967DC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Użytkownik wybiera opcję złoż ofertę </w:t>
            </w:r>
            <w:r w:rsidR="00B74819" w:rsidRPr="009319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74819" w:rsidRPr="0093194B" w:rsidRDefault="00B74819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19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67DC">
              <w:rPr>
                <w:rFonts w:ascii="Arial" w:hAnsi="Arial" w:cs="Arial"/>
                <w:sz w:val="20"/>
                <w:szCs w:val="20"/>
              </w:rPr>
              <w:t>System wyświetla formularz wyboru typu oferty</w:t>
            </w:r>
          </w:p>
          <w:p w:rsidR="00B74819" w:rsidRPr="0093194B" w:rsidRDefault="00B74819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19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67DC">
              <w:rPr>
                <w:rFonts w:ascii="Arial" w:hAnsi="Arial" w:cs="Arial"/>
                <w:sz w:val="20"/>
                <w:szCs w:val="20"/>
              </w:rPr>
              <w:t>Użytkownik wybiera typ oferty gotówkowej</w:t>
            </w:r>
          </w:p>
          <w:p w:rsidR="00E967DC" w:rsidRDefault="00E967DC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System wyświetla formularz złożenia oferty gotówkowej</w:t>
            </w:r>
          </w:p>
          <w:p w:rsidR="00E967DC" w:rsidRDefault="008F5C56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67DC">
              <w:rPr>
                <w:rFonts w:ascii="Arial" w:hAnsi="Arial" w:cs="Arial"/>
                <w:sz w:val="20"/>
                <w:szCs w:val="20"/>
              </w:rPr>
              <w:t>Użytkownik wypełnia</w:t>
            </w:r>
            <w:r>
              <w:rPr>
                <w:rFonts w:ascii="Arial" w:hAnsi="Arial" w:cs="Arial"/>
                <w:sz w:val="20"/>
                <w:szCs w:val="20"/>
              </w:rPr>
              <w:t xml:space="preserve"> formularz złożenia oferty gotówkowej</w:t>
            </w:r>
          </w:p>
          <w:p w:rsidR="008F5C56" w:rsidRDefault="008F5C56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System sprawdza poprawność formularza</w:t>
            </w:r>
          </w:p>
          <w:p w:rsidR="008F5C56" w:rsidRDefault="008F5C56" w:rsidP="00B74819">
            <w:pPr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System wyświetla komunikat poprawnego złożenia oferty gotówkowej</w:t>
            </w:r>
          </w:p>
          <w:p w:rsidR="00E967DC" w:rsidRPr="0093194B" w:rsidRDefault="00E967DC" w:rsidP="00E967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819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B74819" w:rsidRPr="0093194B" w:rsidRDefault="00E967DC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zapisał ofertę gotówkową.</w:t>
            </w: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  <w:tcBorders>
              <w:top w:val="single" w:sz="4" w:space="0" w:color="auto"/>
              <w:bottom w:val="single" w:sz="18" w:space="0" w:color="auto"/>
            </w:tcBorders>
          </w:tcPr>
          <w:p w:rsidR="00B74819" w:rsidRPr="0093194B" w:rsidRDefault="00B74819" w:rsidP="001A19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194B">
              <w:rPr>
                <w:rFonts w:ascii="Arial" w:hAnsi="Arial" w:cs="Arial"/>
                <w:b/>
                <w:sz w:val="20"/>
                <w:szCs w:val="20"/>
              </w:rPr>
              <w:t>Alternative Flows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18" w:space="0" w:color="auto"/>
            </w:tcBorders>
          </w:tcPr>
          <w:p w:rsidR="008F5C56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8F5C56">
              <w:rPr>
                <w:rFonts w:ascii="Arial" w:hAnsi="Arial" w:cs="Arial"/>
                <w:sz w:val="20"/>
                <w:szCs w:val="20"/>
              </w:rPr>
              <w:t>[ formularz złożenia oferty jest błędny ]</w:t>
            </w:r>
          </w:p>
          <w:p w:rsidR="00B74819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r w:rsidRPr="008F5C56">
              <w:rPr>
                <w:rFonts w:ascii="Arial" w:hAnsi="Arial" w:cs="Arial"/>
                <w:sz w:val="20"/>
                <w:szCs w:val="20"/>
              </w:rPr>
              <w:t>7a. System wyświetla komunikat błędnego formularza złożenia oferty</w:t>
            </w:r>
          </w:p>
          <w:p w:rsidR="008F5C56" w:rsidRPr="008F5C56" w:rsidRDefault="008F5C56" w:rsidP="001A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8a. Powrót do punktu 4 scenariusza głównego</w:t>
            </w:r>
            <w:bookmarkStart w:id="1" w:name="_GoBack"/>
            <w:bookmarkEnd w:id="1"/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7200" w:type="dxa"/>
            <w:tcBorders>
              <w:top w:val="single" w:sz="18" w:space="0" w:color="auto"/>
              <w:bottom w:val="single" w:sz="4" w:space="0" w:color="auto"/>
            </w:tcBorders>
          </w:tcPr>
          <w:p w:rsidR="00B74819" w:rsidRPr="008F5C56" w:rsidRDefault="00E967DC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sz w:val="20"/>
                <w:szCs w:val="20"/>
                <w:lang w:val="en-US"/>
              </w:rPr>
              <w:t>Wysoki</w:t>
            </w:r>
          </w:p>
        </w:tc>
      </w:tr>
      <w:tr w:rsidR="00B74819" w:rsidRPr="00B74819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Non-Functional Requirements</w:t>
            </w:r>
          </w:p>
        </w:tc>
        <w:tc>
          <w:tcPr>
            <w:tcW w:w="7200" w:type="dxa"/>
          </w:tcPr>
          <w:p w:rsidR="00B74819" w:rsidRPr="00B74819" w:rsidRDefault="00B74819" w:rsidP="00E967D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Outstanding Issues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74819" w:rsidRPr="008F5C56" w:rsidTr="001A19FA">
        <w:trPr>
          <w:trHeight w:val="260"/>
        </w:trPr>
        <w:tc>
          <w:tcPr>
            <w:tcW w:w="1800" w:type="dxa"/>
          </w:tcPr>
          <w:p w:rsidR="00B74819" w:rsidRPr="008F5C56" w:rsidRDefault="00B74819" w:rsidP="001A19FA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F5C56">
              <w:rPr>
                <w:rFonts w:ascii="Arial" w:hAnsi="Arial" w:cs="Arial"/>
                <w:b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7200" w:type="dxa"/>
          </w:tcPr>
          <w:p w:rsidR="00B74819" w:rsidRPr="008F5C56" w:rsidRDefault="00B74819" w:rsidP="001A19F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B74819" w:rsidRPr="008F5C56" w:rsidRDefault="00B74819" w:rsidP="00B74819">
      <w:pPr>
        <w:jc w:val="center"/>
        <w:rPr>
          <w:lang w:val="en-US"/>
        </w:rPr>
      </w:pPr>
    </w:p>
    <w:p w:rsidR="00B74819" w:rsidRPr="008F5C56" w:rsidRDefault="00B74819" w:rsidP="00721DBF">
      <w:pPr>
        <w:pStyle w:val="Nagwek1"/>
        <w:rPr>
          <w:lang w:val="en-US"/>
        </w:rPr>
      </w:pPr>
    </w:p>
    <w:p w:rsidR="00B00B9E" w:rsidRPr="008F5C56" w:rsidRDefault="00B00B9E" w:rsidP="00B00B9E">
      <w:pPr>
        <w:ind w:left="720"/>
        <w:rPr>
          <w:lang w:val="en-US"/>
        </w:rPr>
      </w:pPr>
    </w:p>
    <w:p w:rsidR="00B00B9E" w:rsidRPr="008F5C56" w:rsidRDefault="00B00B9E" w:rsidP="00B00B9E">
      <w:pPr>
        <w:ind w:left="720"/>
        <w:rPr>
          <w:lang w:val="en-US"/>
        </w:rPr>
      </w:pPr>
    </w:p>
    <w:p w:rsidR="00721DBF" w:rsidRPr="008F5C56" w:rsidRDefault="00721DBF" w:rsidP="00721DBF">
      <w:pPr>
        <w:rPr>
          <w:lang w:val="en-US"/>
        </w:rPr>
      </w:pPr>
    </w:p>
    <w:sectPr w:rsidR="00721DBF" w:rsidRPr="008F5C56" w:rsidSect="00330096">
      <w:headerReference w:type="even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62E" w:rsidRDefault="00A1162E">
      <w:pPr>
        <w:spacing w:line="240" w:lineRule="auto"/>
      </w:pPr>
      <w:r>
        <w:separator/>
      </w:r>
    </w:p>
  </w:endnote>
  <w:endnote w:type="continuationSeparator" w:id="0">
    <w:p w:rsidR="00A1162E" w:rsidRDefault="00A11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8F5C56" w:rsidRPr="008F5C56">
      <w:rPr>
        <w:rFonts w:ascii="Cambria" w:hAnsi="Cambria"/>
        <w:noProof/>
      </w:rPr>
      <w:t>5</w:t>
    </w:r>
    <w:r w:rsidR="000A13C1">
      <w:rPr>
        <w:rFonts w:ascii="Cambria" w:hAnsi="Cambria"/>
        <w:noProof/>
      </w:rPr>
      <w:fldChar w:fldCharType="end"/>
    </w:r>
    <w:r>
      <w:t xml:space="preserve"> / </w:t>
    </w:r>
    <w:fldSimple w:instr=" NUMPAGES   \* MERGEFORMAT ">
      <w:r w:rsidR="008F5C5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62E" w:rsidRDefault="00A1162E">
      <w:pPr>
        <w:spacing w:line="240" w:lineRule="auto"/>
      </w:pPr>
      <w:r>
        <w:separator/>
      </w:r>
    </w:p>
  </w:footnote>
  <w:footnote w:type="continuationSeparator" w:id="0">
    <w:p w:rsidR="00A1162E" w:rsidRDefault="00A11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>W</w:t>
    </w:r>
    <w:r w:rsidR="00B74819">
      <w:rPr>
        <w:rStyle w:val="Wyrnienieintensywne"/>
      </w:rPr>
      <w:t>arszawa    6 kwietnia</w:t>
    </w:r>
    <w:r>
      <w:rPr>
        <w:rStyle w:val="Wyrnienieintensywne"/>
      </w:rPr>
      <w:t xml:space="preserve"> 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Default="00F61E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34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F3CEF"/>
    <w:rsid w:val="0068028D"/>
    <w:rsid w:val="006C03F4"/>
    <w:rsid w:val="00721DBF"/>
    <w:rsid w:val="00766E5A"/>
    <w:rsid w:val="007F0CA3"/>
    <w:rsid w:val="007F6A28"/>
    <w:rsid w:val="00855420"/>
    <w:rsid w:val="008826FC"/>
    <w:rsid w:val="008F5C56"/>
    <w:rsid w:val="00956AFE"/>
    <w:rsid w:val="00993AA9"/>
    <w:rsid w:val="00A1162E"/>
    <w:rsid w:val="00A37502"/>
    <w:rsid w:val="00A4775E"/>
    <w:rsid w:val="00A715A0"/>
    <w:rsid w:val="00A7791F"/>
    <w:rsid w:val="00A91D34"/>
    <w:rsid w:val="00B00B9E"/>
    <w:rsid w:val="00B74819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967DC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11</TotalTime>
  <Pages>5</Pages>
  <Words>294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marek</cp:lastModifiedBy>
  <cp:revision>4</cp:revision>
  <cp:lastPrinted>2012-02-11T15:29:00Z</cp:lastPrinted>
  <dcterms:created xsi:type="dcterms:W3CDTF">2013-04-06T12:21:00Z</dcterms:created>
  <dcterms:modified xsi:type="dcterms:W3CDTF">2013-04-06T16:27:00Z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