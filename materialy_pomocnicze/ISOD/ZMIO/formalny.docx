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73" w:rsidRPr="00A4775E" w:rsidRDefault="00F61E73" w:rsidP="003222F0">
      <w:pPr>
        <w:pStyle w:val="Tytu"/>
        <w:ind w:left="851" w:right="-705" w:hanging="851"/>
      </w:pPr>
      <w:r>
        <w:tab/>
        <w:t>Przedstawienie problemu dla systemu OBIBOOKI</w:t>
      </w:r>
    </w:p>
    <w:p w:rsidR="00721DBF" w:rsidRDefault="008B5C65" w:rsidP="00721DBF">
      <w:pPr>
        <w:pStyle w:val="Cytatintensywny"/>
      </w:pPr>
      <w:r>
        <w:t>F</w:t>
      </w:r>
      <w:r w:rsidR="00721DBF">
        <w:t xml:space="preserve">ormalna szczegółowa specyfikacja wymagań dla przypadku użycia :  Użytkownik  systemu chce </w:t>
      </w:r>
      <w:r>
        <w:t>wystawić materiały na sprzedaż</w:t>
      </w:r>
      <w:r w:rsidR="00721DBF">
        <w:t>.</w:t>
      </w:r>
    </w:p>
    <w:p w:rsidR="00721DBF" w:rsidRDefault="00721DBF" w:rsidP="00721DBF"/>
    <w:p w:rsidR="00721DBF" w:rsidRPr="00721DBF" w:rsidRDefault="00721DBF" w:rsidP="00721DBF"/>
    <w:p w:rsidR="00F61E73" w:rsidRPr="00A4775E" w:rsidRDefault="00F61E73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fldSimple w:instr=" DOCPROPERTY &quot;Wersja&quot;  \* MERGEFORMAT ">
        <w:r w:rsidRPr="00FC46FD">
          <w:rPr>
            <w:sz w:val="28"/>
          </w:rPr>
          <w:t>1.0</w:t>
        </w:r>
      </w:fldSimple>
    </w:p>
    <w:p w:rsidR="00F61E73" w:rsidRPr="00A4775E" w:rsidRDefault="00F61E73">
      <w:pPr>
        <w:pStyle w:val="Tytu"/>
        <w:rPr>
          <w:sz w:val="28"/>
        </w:rPr>
      </w:pPr>
    </w:p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</w:pPr>
      <w:r w:rsidRPr="00A4775E">
        <w:t xml:space="preserve">    </w:t>
      </w:r>
    </w:p>
    <w:p w:rsidR="00F61E73" w:rsidRPr="00A4775E" w:rsidRDefault="00F61E73">
      <w:pPr>
        <w:sectPr w:rsidR="00F61E73" w:rsidRPr="00A4775E" w:rsidSect="00956A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:rsidR="00F61E73" w:rsidRPr="00A4775E" w:rsidRDefault="00F61E73">
      <w:pPr>
        <w:pStyle w:val="Tytu"/>
      </w:pPr>
    </w:p>
    <w:p w:rsidR="00F61E73" w:rsidRDefault="00F61E73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Data</w:t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Wersja</w:t>
            </w: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Uwagi</w:t>
            </w: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Autorzy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0A13C1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8B5C65">
              <w:rPr>
                <w:noProof/>
              </w:rPr>
              <w:t>6 kwietnia 2013</w:t>
            </w:r>
            <w:r>
              <w:rPr>
                <w:noProof/>
              </w:rPr>
              <w:fldChar w:fldCharType="end"/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</w:pPr>
            <w:r w:rsidRPr="004A3247">
              <w:t>&lt;1.0&gt;</w:t>
            </w:r>
          </w:p>
        </w:tc>
        <w:tc>
          <w:tcPr>
            <w:tcW w:w="3744" w:type="dxa"/>
          </w:tcPr>
          <w:p w:rsidR="00F61E73" w:rsidRPr="004A3247" w:rsidRDefault="000A13C1">
            <w:pPr>
              <w:pStyle w:val="Tabletext"/>
            </w:pPr>
            <w:fldSimple w:instr=" DOCPROPERTY &quot;Uwaga&quot;  \* MERGEFORMAT ">
              <w:r w:rsidR="00F61E73" w:rsidRPr="004A3247">
                <w:t>Pierwsza wersja dokument</w:t>
              </w:r>
            </w:fldSimple>
          </w:p>
        </w:tc>
        <w:tc>
          <w:tcPr>
            <w:tcW w:w="2304" w:type="dxa"/>
          </w:tcPr>
          <w:p w:rsidR="00F61E73" w:rsidRPr="004A3247" w:rsidRDefault="00721DBF" w:rsidP="0019689A">
            <w:pPr>
              <w:pStyle w:val="Tabletext"/>
              <w:ind w:firstLine="30"/>
            </w:pPr>
            <w:r>
              <w:t xml:space="preserve">Sarnecki </w:t>
            </w:r>
            <w:r w:rsidR="008B5C65">
              <w:t xml:space="preserve"> </w:t>
            </w:r>
            <w:r>
              <w:t>Marek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</w:tbl>
    <w:p w:rsidR="00F61E73" w:rsidRDefault="00F61E73"/>
    <w:p w:rsidR="00F61E73" w:rsidRDefault="00F61E73"/>
    <w:p w:rsidR="00F61E73" w:rsidRDefault="00F61E73">
      <w:pPr>
        <w:pStyle w:val="MainTitle"/>
      </w:pPr>
      <w:r>
        <w:br w:type="page"/>
      </w:r>
    </w:p>
    <w:p w:rsidR="00F61E73" w:rsidRDefault="00F61E73">
      <w:pPr>
        <w:pStyle w:val="MainTitle"/>
      </w:pPr>
      <w:r>
        <w:lastRenderedPageBreak/>
        <w:t>Spis treści</w:t>
      </w:r>
    </w:p>
    <w:p w:rsidR="00F61E73" w:rsidRDefault="00F61E73">
      <w:pPr>
        <w:pStyle w:val="MainTitle"/>
      </w:pPr>
    </w:p>
    <w:p w:rsidR="00F61E73" w:rsidRDefault="00F61E73"/>
    <w:p w:rsidR="00F61E73" w:rsidRDefault="00F61E73">
      <w:pPr>
        <w:pStyle w:val="Spistreci1"/>
        <w:tabs>
          <w:tab w:val="left" w:pos="600"/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Pr="00012161">
          <w:rPr>
            <w:rStyle w:val="Hipercze"/>
            <w:noProof/>
          </w:rPr>
          <w:t>1.</w:t>
        </w:r>
        <w:r>
          <w:rPr>
            <w:b w:val="0"/>
            <w:bCs w:val="0"/>
            <w:noProof/>
            <w:szCs w:val="22"/>
          </w:rPr>
          <w:tab/>
        </w:r>
        <w:r w:rsidR="00721DBF">
          <w:rPr>
            <w:rStyle w:val="Hipercze"/>
            <w:noProof/>
          </w:rPr>
          <w:t xml:space="preserve">formalna szczegółowa specyfikacja wymagań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_Toc191391363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E73" w:rsidRDefault="00F61E73">
      <w:r>
        <w:rPr>
          <w:b/>
          <w:bCs/>
        </w:rPr>
        <w:fldChar w:fldCharType="end"/>
      </w:r>
    </w:p>
    <w:p w:rsidR="00F61E73" w:rsidRDefault="00F61E73"/>
    <w:p w:rsidR="00F61E73" w:rsidRDefault="00F61E73" w:rsidP="00721DBF">
      <w:pPr>
        <w:pStyle w:val="Nagwek1"/>
      </w:pPr>
      <w:bookmarkStart w:id="1" w:name="_Toc531244514"/>
      <w:r>
        <w:br w:type="page"/>
      </w:r>
      <w:bookmarkEnd w:id="1"/>
      <w:r w:rsidR="008B5C65">
        <w:lastRenderedPageBreak/>
        <w:t>F</w:t>
      </w:r>
      <w:r w:rsidR="00721DBF">
        <w:t>ormalna szczegółowa specyfikacja wymagań</w:t>
      </w:r>
    </w:p>
    <w:p w:rsidR="00721DBF" w:rsidRDefault="00721DBF" w:rsidP="00721DBF"/>
    <w:p w:rsidR="008B5C65" w:rsidRDefault="008B5C65" w:rsidP="008B5C65">
      <w:pPr>
        <w:pStyle w:val="Nagwek8"/>
      </w:pPr>
      <w:r>
        <w:t xml:space="preserve">Identyfikator: </w:t>
      </w:r>
      <w:r w:rsidRPr="00A57473">
        <w:rPr>
          <w:b/>
          <w:color w:val="auto"/>
          <w:sz w:val="22"/>
          <w:szCs w:val="22"/>
        </w:rPr>
        <w:t>1B</w:t>
      </w:r>
    </w:p>
    <w:p w:rsidR="00721DBF" w:rsidRDefault="00721DBF" w:rsidP="00721DBF">
      <w:pPr>
        <w:pStyle w:val="Nagwek8"/>
        <w:rPr>
          <w:color w:val="auto"/>
        </w:rPr>
      </w:pPr>
      <w:r>
        <w:t xml:space="preserve">Nazwa: </w:t>
      </w:r>
      <w:r w:rsidRPr="00A57473">
        <w:rPr>
          <w:color w:val="auto"/>
          <w:sz w:val="22"/>
          <w:szCs w:val="22"/>
        </w:rPr>
        <w:t xml:space="preserve">Użytkownik  systemu chce </w:t>
      </w:r>
      <w:r w:rsidR="008B5C65" w:rsidRPr="00A57473">
        <w:rPr>
          <w:color w:val="auto"/>
          <w:sz w:val="22"/>
          <w:szCs w:val="22"/>
        </w:rPr>
        <w:t>wystawić materiały na sprzedaż.</w:t>
      </w:r>
    </w:p>
    <w:p w:rsidR="00A57473" w:rsidRPr="00A57473" w:rsidRDefault="00A57473" w:rsidP="00A57473"/>
    <w:p w:rsidR="008B5C65" w:rsidRDefault="008B5C65" w:rsidP="008B5C65">
      <w:r w:rsidRPr="00A57473">
        <w:rPr>
          <w:rStyle w:val="Nagwek8Znak"/>
        </w:rPr>
        <w:t>Opis:</w:t>
      </w:r>
      <w:r>
        <w:t xml:space="preserve">  </w:t>
      </w:r>
      <w:r w:rsidRPr="00A57473">
        <w:rPr>
          <w:rFonts w:asciiTheme="majorHAnsi" w:hAnsiTheme="majorHAnsi"/>
        </w:rPr>
        <w:t>Użytkownik systemu ma  mieć możliwość wystawienia materiałów stude</w:t>
      </w:r>
      <w:r w:rsidR="00A57473" w:rsidRPr="00A57473">
        <w:rPr>
          <w:rFonts w:asciiTheme="majorHAnsi" w:hAnsiTheme="majorHAnsi"/>
        </w:rPr>
        <w:t>n</w:t>
      </w:r>
      <w:r w:rsidRPr="00A57473">
        <w:rPr>
          <w:rFonts w:asciiTheme="majorHAnsi" w:hAnsiTheme="majorHAnsi"/>
        </w:rPr>
        <w:t>ckich na sprzedaż.  Ma mieć możliwość  zaproponowania za nie cenę w formie gotówki lub w formie rzeczowej.</w:t>
      </w:r>
    </w:p>
    <w:p w:rsidR="008B5C65" w:rsidRDefault="008B5C65" w:rsidP="008B5C65">
      <w:r w:rsidRPr="00A57473">
        <w:rPr>
          <w:rStyle w:val="Nagwek8Znak"/>
        </w:rPr>
        <w:t>Główny aktor:</w:t>
      </w:r>
      <w:r>
        <w:t xml:space="preserve">  </w:t>
      </w:r>
      <w:r w:rsidRPr="00A57473">
        <w:rPr>
          <w:rFonts w:asciiTheme="majorHAnsi" w:hAnsiTheme="majorHAnsi"/>
        </w:rPr>
        <w:t>Sprzedawca</w:t>
      </w:r>
    </w:p>
    <w:p w:rsidR="008B5C65" w:rsidRDefault="008B5C65" w:rsidP="008B5C65">
      <w:r w:rsidRPr="00A57473">
        <w:rPr>
          <w:rStyle w:val="Nagwek8Znak"/>
        </w:rPr>
        <w:t>Warunki początkowe:</w:t>
      </w:r>
      <w:r>
        <w:t xml:space="preserve">  </w:t>
      </w:r>
      <w:r w:rsidRPr="00A57473">
        <w:rPr>
          <w:rFonts w:asciiTheme="majorHAnsi" w:hAnsiTheme="majorHAnsi"/>
        </w:rPr>
        <w:t>Sprzedawca jest zalogowany do systemu</w:t>
      </w:r>
    </w:p>
    <w:p w:rsidR="008B5C65" w:rsidRDefault="008B5C65" w:rsidP="008B5C65">
      <w:r w:rsidRPr="00A57473">
        <w:rPr>
          <w:rStyle w:val="Nagwek8Znak"/>
        </w:rPr>
        <w:t>Warunki końcowe:</w:t>
      </w:r>
      <w:r>
        <w:t xml:space="preserve">  </w:t>
      </w:r>
      <w:r w:rsidRPr="00A57473">
        <w:rPr>
          <w:rFonts w:asciiTheme="majorHAnsi" w:hAnsiTheme="majorHAnsi"/>
        </w:rPr>
        <w:t>Zostało utworzona oferta sprzedaży</w:t>
      </w:r>
    </w:p>
    <w:p w:rsidR="008B5C65" w:rsidRPr="008B5C65" w:rsidRDefault="008B5C65" w:rsidP="008B5C65"/>
    <w:p w:rsidR="00721DBF" w:rsidRDefault="008B5C65" w:rsidP="00721DBF">
      <w:pPr>
        <w:pStyle w:val="Nagwek8"/>
      </w:pPr>
      <w:r>
        <w:t>Scenariusz główny:</w:t>
      </w:r>
    </w:p>
    <w:p w:rsidR="00721DBF" w:rsidRDefault="00721DBF" w:rsidP="00721DBF"/>
    <w:p w:rsidR="00721DBF" w:rsidRPr="00A57473" w:rsidRDefault="008B5C65" w:rsidP="00721DBF">
      <w:pPr>
        <w:numPr>
          <w:ilvl w:val="0"/>
          <w:numId w:val="33"/>
        </w:numPr>
        <w:rPr>
          <w:rFonts w:asciiTheme="majorHAnsi" w:hAnsiTheme="majorHAnsi"/>
        </w:rPr>
      </w:pPr>
      <w:r w:rsidRPr="00A57473">
        <w:rPr>
          <w:rFonts w:asciiTheme="majorHAnsi" w:hAnsiTheme="majorHAnsi"/>
        </w:rPr>
        <w:t xml:space="preserve">Sprzedawca wybiera opcję  </w:t>
      </w:r>
      <w:r w:rsidRPr="00A57473">
        <w:rPr>
          <w:rFonts w:asciiTheme="majorHAnsi" w:hAnsiTheme="majorHAnsi"/>
          <w:u w:val="single"/>
        </w:rPr>
        <w:t>Wystaw ofertę</w:t>
      </w:r>
    </w:p>
    <w:p w:rsidR="00B00B9E" w:rsidRPr="00A57473" w:rsidRDefault="00B00B9E" w:rsidP="00721DBF">
      <w:pPr>
        <w:numPr>
          <w:ilvl w:val="0"/>
          <w:numId w:val="33"/>
        </w:numPr>
        <w:rPr>
          <w:rFonts w:asciiTheme="majorHAnsi" w:hAnsiTheme="majorHAnsi"/>
        </w:rPr>
      </w:pPr>
      <w:r w:rsidRPr="00A57473">
        <w:rPr>
          <w:rFonts w:asciiTheme="majorHAnsi" w:hAnsiTheme="majorHAnsi"/>
        </w:rPr>
        <w:t xml:space="preserve">System </w:t>
      </w:r>
      <w:r w:rsidR="008B5C65" w:rsidRPr="00A57473">
        <w:rPr>
          <w:rFonts w:asciiTheme="majorHAnsi" w:hAnsiTheme="majorHAnsi"/>
        </w:rPr>
        <w:t xml:space="preserve"> wyświetla formularz wystawienia oferty</w:t>
      </w:r>
    </w:p>
    <w:p w:rsidR="00B00B9E" w:rsidRPr="00A57473" w:rsidRDefault="008B5C65" w:rsidP="00721DBF">
      <w:pPr>
        <w:numPr>
          <w:ilvl w:val="0"/>
          <w:numId w:val="33"/>
        </w:numPr>
        <w:rPr>
          <w:rFonts w:asciiTheme="majorHAnsi" w:hAnsiTheme="majorHAnsi"/>
        </w:rPr>
      </w:pPr>
      <w:r w:rsidRPr="00A57473">
        <w:rPr>
          <w:rFonts w:asciiTheme="majorHAnsi" w:hAnsiTheme="majorHAnsi"/>
        </w:rPr>
        <w:t>Sprzedawca wypełnia formularz wystawienia oferty</w:t>
      </w:r>
    </w:p>
    <w:p w:rsidR="00B00B9E" w:rsidRPr="00A57473" w:rsidRDefault="008B5C65" w:rsidP="00721DBF">
      <w:pPr>
        <w:numPr>
          <w:ilvl w:val="0"/>
          <w:numId w:val="33"/>
        </w:numPr>
        <w:rPr>
          <w:rFonts w:asciiTheme="majorHAnsi" w:hAnsiTheme="majorHAnsi"/>
        </w:rPr>
      </w:pPr>
      <w:r w:rsidRPr="00A57473">
        <w:rPr>
          <w:rFonts w:asciiTheme="majorHAnsi" w:hAnsiTheme="majorHAnsi"/>
        </w:rPr>
        <w:t>System sprawdza poprawność wystawienia oferty</w:t>
      </w:r>
    </w:p>
    <w:p w:rsidR="00B00B9E" w:rsidRPr="00A57473" w:rsidRDefault="008B5C65" w:rsidP="00721DBF">
      <w:pPr>
        <w:numPr>
          <w:ilvl w:val="0"/>
          <w:numId w:val="33"/>
        </w:numPr>
        <w:rPr>
          <w:rFonts w:asciiTheme="majorHAnsi" w:hAnsiTheme="majorHAnsi"/>
        </w:rPr>
      </w:pPr>
      <w:r w:rsidRPr="00A57473">
        <w:rPr>
          <w:rFonts w:asciiTheme="majorHAnsi" w:hAnsiTheme="majorHAnsi"/>
        </w:rPr>
        <w:t>System wyświetla komunikat  udanego powodzenia</w:t>
      </w:r>
    </w:p>
    <w:p w:rsidR="00B00B9E" w:rsidRDefault="00B00B9E" w:rsidP="00B00B9E">
      <w:pPr>
        <w:ind w:left="720"/>
      </w:pPr>
    </w:p>
    <w:p w:rsidR="00B00B9E" w:rsidRDefault="008B5C65" w:rsidP="00B00B9E">
      <w:pPr>
        <w:pStyle w:val="Nagwek8"/>
      </w:pPr>
      <w:r>
        <w:t>Scenariusz alternatywny:</w:t>
      </w:r>
    </w:p>
    <w:p w:rsidR="00B00B9E" w:rsidRDefault="00B00B9E" w:rsidP="00B00B9E"/>
    <w:p w:rsidR="00B00B9E" w:rsidRPr="00A57473" w:rsidRDefault="008B5C65" w:rsidP="00B00B9E">
      <w:pPr>
        <w:ind w:firstLine="360"/>
        <w:rPr>
          <w:rFonts w:asciiTheme="majorHAnsi" w:hAnsiTheme="majorHAnsi"/>
        </w:rPr>
      </w:pPr>
      <w:r w:rsidRPr="00A57473">
        <w:rPr>
          <w:rFonts w:asciiTheme="majorHAnsi" w:hAnsiTheme="majorHAnsi"/>
        </w:rPr>
        <w:t>[1-5</w:t>
      </w:r>
      <w:r w:rsidR="00B00B9E" w:rsidRPr="00A57473">
        <w:rPr>
          <w:rFonts w:asciiTheme="majorHAnsi" w:hAnsiTheme="majorHAnsi"/>
        </w:rPr>
        <w:t>]  jak w podstawowym przebiegu przypadku użycia</w:t>
      </w:r>
    </w:p>
    <w:p w:rsidR="00B00B9E" w:rsidRPr="00A57473" w:rsidRDefault="00B00B9E" w:rsidP="00B00B9E">
      <w:pPr>
        <w:ind w:left="360"/>
        <w:rPr>
          <w:rFonts w:asciiTheme="majorHAnsi" w:hAnsiTheme="majorHAnsi"/>
        </w:rPr>
      </w:pPr>
      <w:r w:rsidRPr="00A57473">
        <w:rPr>
          <w:rFonts w:asciiTheme="majorHAnsi" w:hAnsiTheme="majorHAnsi"/>
        </w:rPr>
        <w:t>3</w:t>
      </w:r>
      <w:r w:rsidR="008B5C65" w:rsidRPr="00A57473">
        <w:rPr>
          <w:rFonts w:asciiTheme="majorHAnsi" w:hAnsiTheme="majorHAnsi"/>
        </w:rPr>
        <w:t>a</w:t>
      </w:r>
      <w:r w:rsidRPr="00A57473">
        <w:rPr>
          <w:rFonts w:asciiTheme="majorHAnsi" w:hAnsiTheme="majorHAnsi"/>
        </w:rPr>
        <w:t xml:space="preserve">. System wyświetla komunikat </w:t>
      </w:r>
      <w:r w:rsidR="008B5C65" w:rsidRPr="00A57473">
        <w:rPr>
          <w:rFonts w:asciiTheme="majorHAnsi" w:hAnsiTheme="majorHAnsi"/>
        </w:rPr>
        <w:t>błędu w formularzu wystawienia oferty</w:t>
      </w:r>
    </w:p>
    <w:p w:rsidR="00B00B9E" w:rsidRPr="00A57473" w:rsidRDefault="00B00B9E" w:rsidP="00B00B9E">
      <w:pPr>
        <w:ind w:left="360"/>
        <w:rPr>
          <w:rFonts w:asciiTheme="majorHAnsi" w:hAnsiTheme="majorHAnsi"/>
        </w:rPr>
      </w:pPr>
      <w:r w:rsidRPr="00A57473">
        <w:rPr>
          <w:rFonts w:asciiTheme="majorHAnsi" w:hAnsiTheme="majorHAnsi"/>
        </w:rPr>
        <w:t xml:space="preserve">4a. System wyświetla ponownie formularz </w:t>
      </w:r>
      <w:r w:rsidR="008B5C65" w:rsidRPr="00A57473">
        <w:rPr>
          <w:rFonts w:asciiTheme="majorHAnsi" w:hAnsiTheme="majorHAnsi"/>
        </w:rPr>
        <w:t>wystawienia oferty</w:t>
      </w:r>
    </w:p>
    <w:p w:rsidR="00B00B9E" w:rsidRPr="00A57473" w:rsidRDefault="00B00B9E" w:rsidP="00B00B9E">
      <w:pPr>
        <w:ind w:left="360"/>
        <w:rPr>
          <w:rFonts w:asciiTheme="majorHAnsi" w:hAnsiTheme="majorHAnsi"/>
        </w:rPr>
      </w:pPr>
      <w:r w:rsidRPr="00A57473">
        <w:rPr>
          <w:rFonts w:asciiTheme="majorHAnsi" w:hAnsiTheme="majorHAnsi"/>
        </w:rPr>
        <w:t xml:space="preserve">[ powrót do punktu </w:t>
      </w:r>
      <w:r w:rsidR="008B5C65" w:rsidRPr="00A57473">
        <w:rPr>
          <w:rFonts w:asciiTheme="majorHAnsi" w:hAnsiTheme="majorHAnsi"/>
        </w:rPr>
        <w:t>3</w:t>
      </w:r>
      <w:r w:rsidRPr="00A57473">
        <w:rPr>
          <w:rFonts w:asciiTheme="majorHAnsi" w:hAnsiTheme="majorHAnsi"/>
        </w:rPr>
        <w:t xml:space="preserve"> scenariusza podstawowego]</w:t>
      </w:r>
    </w:p>
    <w:p w:rsidR="008B5C65" w:rsidRDefault="008B5C65" w:rsidP="00B00B9E">
      <w:pPr>
        <w:ind w:left="360"/>
      </w:pPr>
    </w:p>
    <w:p w:rsidR="008B5C65" w:rsidRDefault="008B5C65" w:rsidP="008B5C65">
      <w:r w:rsidRPr="008B5C65">
        <w:rPr>
          <w:rStyle w:val="Nagwek8Znak"/>
        </w:rPr>
        <w:t>Częstotliwość użycia:</w:t>
      </w:r>
      <w:r>
        <w:t xml:space="preserve">  </w:t>
      </w:r>
      <w:r w:rsidRPr="00A57473">
        <w:rPr>
          <w:rFonts w:asciiTheme="majorHAnsi" w:hAnsiTheme="majorHAnsi"/>
        </w:rPr>
        <w:t>Wielokrotnie każdego dnia</w:t>
      </w:r>
    </w:p>
    <w:p w:rsidR="008B5C65" w:rsidRPr="00A57473" w:rsidRDefault="008B5C65" w:rsidP="008B5C65">
      <w:pPr>
        <w:rPr>
          <w:rFonts w:asciiTheme="majorHAnsi" w:hAnsiTheme="majorHAnsi"/>
        </w:rPr>
      </w:pPr>
      <w:r w:rsidRPr="008B5C65">
        <w:rPr>
          <w:rStyle w:val="Nagwek8Znak"/>
        </w:rPr>
        <w:lastRenderedPageBreak/>
        <w:t>Status</w:t>
      </w:r>
      <w:r w:rsidRPr="00A57473">
        <w:rPr>
          <w:rStyle w:val="Nagwek8Znak"/>
          <w:rFonts w:asciiTheme="majorHAnsi" w:hAnsiTheme="majorHAnsi"/>
        </w:rPr>
        <w:t>:</w:t>
      </w:r>
      <w:r w:rsidRPr="00A57473">
        <w:rPr>
          <w:rFonts w:asciiTheme="majorHAnsi" w:hAnsiTheme="majorHAnsi"/>
        </w:rPr>
        <w:t xml:space="preserve">  Oczekuje na wykonanie</w:t>
      </w:r>
    </w:p>
    <w:p w:rsidR="008B5C65" w:rsidRPr="00A57473" w:rsidRDefault="008B5C65" w:rsidP="00A57473">
      <w:pPr>
        <w:pStyle w:val="Nagwek8"/>
      </w:pPr>
      <w:r>
        <w:t>Właściciel:</w:t>
      </w:r>
      <w:r w:rsidR="00A57473">
        <w:t xml:space="preserve">  </w:t>
      </w:r>
      <w:r w:rsidR="00A57473" w:rsidRPr="00A57473">
        <w:rPr>
          <w:color w:val="auto"/>
          <w:sz w:val="22"/>
          <w:szCs w:val="22"/>
        </w:rPr>
        <w:t>Marek Sarnecki</w:t>
      </w:r>
    </w:p>
    <w:p w:rsidR="008B5C65" w:rsidRPr="00B00B9E" w:rsidRDefault="008B5C65" w:rsidP="00A57473">
      <w:pPr>
        <w:pStyle w:val="Nagwek8"/>
      </w:pPr>
      <w:r>
        <w:t xml:space="preserve">Priorytet: </w:t>
      </w:r>
      <w:r w:rsidRPr="00A57473">
        <w:rPr>
          <w:color w:val="auto"/>
        </w:rPr>
        <w:t>P1- Wysoki</w:t>
      </w:r>
    </w:p>
    <w:p w:rsidR="00B00B9E" w:rsidRDefault="00B00B9E" w:rsidP="00B00B9E">
      <w:pPr>
        <w:ind w:left="720"/>
      </w:pPr>
    </w:p>
    <w:p w:rsidR="00B00B9E" w:rsidRPr="00721DBF" w:rsidRDefault="00B00B9E" w:rsidP="00B00B9E">
      <w:pPr>
        <w:ind w:left="720"/>
      </w:pPr>
    </w:p>
    <w:p w:rsidR="00721DBF" w:rsidRPr="00721DBF" w:rsidRDefault="00721DBF" w:rsidP="00721DBF"/>
    <w:sectPr w:rsidR="00721DBF" w:rsidRPr="00721DBF" w:rsidSect="00330096">
      <w:headerReference w:type="even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420" w:rsidRDefault="00200420">
      <w:pPr>
        <w:spacing w:line="240" w:lineRule="auto"/>
      </w:pPr>
      <w:r>
        <w:separator/>
      </w:r>
    </w:p>
  </w:endnote>
  <w:endnote w:type="continuationSeparator" w:id="0">
    <w:p w:rsidR="00200420" w:rsidRDefault="00200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473" w:rsidRDefault="00A5747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Pr="0016582A" w:rsidRDefault="00F61E73" w:rsidP="004A3247">
    <w:pPr>
      <w:pStyle w:val="Stopka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spacing w:line="192" w:lineRule="auto"/>
      <w:rPr>
        <w:rFonts w:ascii="Cambria" w:hAnsi="Cambria"/>
      </w:rPr>
    </w:pPr>
    <w:r>
      <w:rPr>
        <w:b/>
        <w:color w:val="8DB3E2"/>
        <w:sz w:val="20"/>
        <w:szCs w:val="20"/>
      </w:rPr>
      <w:t xml:space="preserve"> </w:t>
    </w:r>
    <w:r>
      <w:rPr>
        <w:b/>
        <w:color w:val="8DB3E2"/>
        <w:sz w:val="20"/>
        <w:szCs w:val="20"/>
      </w:rPr>
      <w:tab/>
    </w:r>
    <w:r>
      <w:rPr>
        <w:b/>
        <w:color w:val="8DB3E2"/>
        <w:sz w:val="20"/>
        <w:szCs w:val="20"/>
      </w:rPr>
      <w:tab/>
    </w:r>
    <w:r w:rsidRPr="00C2419F">
      <w:rPr>
        <w:color w:val="CCC0D9"/>
        <w:sz w:val="16"/>
        <w:szCs w:val="16"/>
      </w:rPr>
      <w:br/>
    </w:r>
    <w:r>
      <w:rPr>
        <w:rFonts w:ascii="Cambria" w:hAnsi="Cambria"/>
      </w:rPr>
      <w:tab/>
      <w:t xml:space="preserve">Strona </w:t>
    </w:r>
    <w:r w:rsidR="000A13C1">
      <w:fldChar w:fldCharType="begin"/>
    </w:r>
    <w:r w:rsidR="000A13C1">
      <w:instrText xml:space="preserve"> PAGE   \* MERGEFORMAT </w:instrText>
    </w:r>
    <w:r w:rsidR="000A13C1">
      <w:fldChar w:fldCharType="separate"/>
    </w:r>
    <w:r w:rsidR="00A57473" w:rsidRPr="00A57473">
      <w:rPr>
        <w:rFonts w:ascii="Cambria" w:hAnsi="Cambria"/>
        <w:noProof/>
      </w:rPr>
      <w:t>5</w:t>
    </w:r>
    <w:r w:rsidR="000A13C1">
      <w:rPr>
        <w:rFonts w:ascii="Cambria" w:hAnsi="Cambria"/>
        <w:noProof/>
      </w:rPr>
      <w:fldChar w:fldCharType="end"/>
    </w:r>
    <w:r>
      <w:t xml:space="preserve"> / </w:t>
    </w:r>
    <w:fldSimple w:instr=" NUMPAGES   \* MERGEFORMAT ">
      <w:r w:rsidR="00A57473"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473" w:rsidRDefault="00A5747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420" w:rsidRDefault="00200420">
      <w:pPr>
        <w:spacing w:line="240" w:lineRule="auto"/>
      </w:pPr>
      <w:r>
        <w:separator/>
      </w:r>
    </w:p>
  </w:footnote>
  <w:footnote w:type="continuationSeparator" w:id="0">
    <w:p w:rsidR="00200420" w:rsidRDefault="00200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473" w:rsidRDefault="00A5747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Pr="0019689A" w:rsidRDefault="00F61E73" w:rsidP="0019689A">
    <w:pPr>
      <w:tabs>
        <w:tab w:val="center" w:pos="4536"/>
        <w:tab w:val="right" w:pos="9072"/>
      </w:tabs>
      <w:spacing w:line="240" w:lineRule="auto"/>
      <w:jc w:val="right"/>
      <w:rPr>
        <w:b/>
        <w:color w:val="31849B"/>
        <w:sz w:val="20"/>
      </w:rPr>
    </w:pPr>
    <w:r>
      <w:rPr>
        <w:rStyle w:val="Wyrnienieintensywne"/>
      </w:rPr>
      <w:t xml:space="preserve">Warszawa    </w:t>
    </w:r>
    <w:r w:rsidR="00A57473">
      <w:rPr>
        <w:rStyle w:val="Wyrnienieintensywne"/>
      </w:rPr>
      <w:t>6 kwietnia</w:t>
    </w:r>
    <w:r>
      <w:rPr>
        <w:rStyle w:val="Wyrnienieintensywne"/>
      </w:rPr>
      <w:t xml:space="preserve"> 2013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473" w:rsidRDefault="00A57473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Default="00F61E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610D82"/>
    <w:multiLevelType w:val="hybridMultilevel"/>
    <w:tmpl w:val="B254F52E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480D2F"/>
    <w:multiLevelType w:val="hybridMultilevel"/>
    <w:tmpl w:val="EDA20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1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9E36813"/>
    <w:multiLevelType w:val="hybridMultilevel"/>
    <w:tmpl w:val="E18C6EA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E1C4CF3"/>
    <w:multiLevelType w:val="hybridMultilevel"/>
    <w:tmpl w:val="B87E6CE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7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9DE18FC"/>
    <w:multiLevelType w:val="hybridMultilevel"/>
    <w:tmpl w:val="825215E6"/>
    <w:lvl w:ilvl="0" w:tplc="0415000B">
      <w:start w:val="1"/>
      <w:numFmt w:val="bullet"/>
      <w:lvlText w:val="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17"/>
  </w:num>
  <w:num w:numId="5">
    <w:abstractNumId w:val="2"/>
  </w:num>
  <w:num w:numId="6">
    <w:abstractNumId w:val="12"/>
  </w:num>
  <w:num w:numId="7">
    <w:abstractNumId w:val="11"/>
  </w:num>
  <w:num w:numId="8">
    <w:abstractNumId w:val="22"/>
  </w:num>
  <w:num w:numId="9">
    <w:abstractNumId w:val="5"/>
  </w:num>
  <w:num w:numId="10">
    <w:abstractNumId w:val="32"/>
  </w:num>
  <w:num w:numId="11">
    <w:abstractNumId w:val="25"/>
  </w:num>
  <w:num w:numId="12">
    <w:abstractNumId w:val="18"/>
  </w:num>
  <w:num w:numId="13">
    <w:abstractNumId w:val="13"/>
  </w:num>
  <w:num w:numId="14">
    <w:abstractNumId w:val="7"/>
  </w:num>
  <w:num w:numId="15">
    <w:abstractNumId w:val="29"/>
  </w:num>
  <w:num w:numId="16">
    <w:abstractNumId w:val="26"/>
  </w:num>
  <w:num w:numId="17">
    <w:abstractNumId w:val="10"/>
  </w:num>
  <w:num w:numId="18">
    <w:abstractNumId w:val="15"/>
  </w:num>
  <w:num w:numId="19">
    <w:abstractNumId w:val="31"/>
  </w:num>
  <w:num w:numId="20">
    <w:abstractNumId w:val="1"/>
  </w:num>
  <w:num w:numId="21">
    <w:abstractNumId w:val="8"/>
  </w:num>
  <w:num w:numId="22">
    <w:abstractNumId w:val="4"/>
  </w:num>
  <w:num w:numId="23">
    <w:abstractNumId w:val="9"/>
  </w:num>
  <w:num w:numId="24">
    <w:abstractNumId w:val="28"/>
  </w:num>
  <w:num w:numId="25">
    <w:abstractNumId w:val="20"/>
  </w:num>
  <w:num w:numId="26">
    <w:abstractNumId w:val="30"/>
  </w:num>
  <w:num w:numId="27">
    <w:abstractNumId w:val="21"/>
  </w:num>
  <w:num w:numId="28">
    <w:abstractNumId w:val="14"/>
  </w:num>
  <w:num w:numId="29">
    <w:abstractNumId w:val="33"/>
  </w:num>
  <w:num w:numId="30">
    <w:abstractNumId w:val="3"/>
  </w:num>
  <w:num w:numId="31">
    <w:abstractNumId w:val="19"/>
  </w:num>
  <w:num w:numId="32">
    <w:abstractNumId w:val="23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EC"/>
    <w:rsid w:val="00012161"/>
    <w:rsid w:val="000628BB"/>
    <w:rsid w:val="00097222"/>
    <w:rsid w:val="000A13C1"/>
    <w:rsid w:val="000B70EC"/>
    <w:rsid w:val="00117ECC"/>
    <w:rsid w:val="00140C90"/>
    <w:rsid w:val="00163AC8"/>
    <w:rsid w:val="0016582A"/>
    <w:rsid w:val="00187621"/>
    <w:rsid w:val="0019689A"/>
    <w:rsid w:val="001C2192"/>
    <w:rsid w:val="001E00F3"/>
    <w:rsid w:val="00200420"/>
    <w:rsid w:val="002011AD"/>
    <w:rsid w:val="00214D32"/>
    <w:rsid w:val="00253064"/>
    <w:rsid w:val="002C74C0"/>
    <w:rsid w:val="002E002D"/>
    <w:rsid w:val="003222F0"/>
    <w:rsid w:val="003248F5"/>
    <w:rsid w:val="00330096"/>
    <w:rsid w:val="003B2569"/>
    <w:rsid w:val="003C216E"/>
    <w:rsid w:val="003C6060"/>
    <w:rsid w:val="004476CB"/>
    <w:rsid w:val="004477CF"/>
    <w:rsid w:val="00473909"/>
    <w:rsid w:val="00475C77"/>
    <w:rsid w:val="00491142"/>
    <w:rsid w:val="004912E9"/>
    <w:rsid w:val="004A3247"/>
    <w:rsid w:val="004A4E7A"/>
    <w:rsid w:val="004C6ABD"/>
    <w:rsid w:val="00534898"/>
    <w:rsid w:val="005F3CEF"/>
    <w:rsid w:val="0068028D"/>
    <w:rsid w:val="006C03F4"/>
    <w:rsid w:val="00721DBF"/>
    <w:rsid w:val="00766E5A"/>
    <w:rsid w:val="007F0CA3"/>
    <w:rsid w:val="007F6A28"/>
    <w:rsid w:val="00855420"/>
    <w:rsid w:val="008826FC"/>
    <w:rsid w:val="008B5C65"/>
    <w:rsid w:val="00956AFE"/>
    <w:rsid w:val="00993AA9"/>
    <w:rsid w:val="00A37502"/>
    <w:rsid w:val="00A4775E"/>
    <w:rsid w:val="00A57473"/>
    <w:rsid w:val="00A715A0"/>
    <w:rsid w:val="00A7791F"/>
    <w:rsid w:val="00A91D34"/>
    <w:rsid w:val="00B00B9E"/>
    <w:rsid w:val="00C2419F"/>
    <w:rsid w:val="00C71683"/>
    <w:rsid w:val="00D07DF6"/>
    <w:rsid w:val="00D26798"/>
    <w:rsid w:val="00DA3FA1"/>
    <w:rsid w:val="00DB2C3C"/>
    <w:rsid w:val="00DD6AB6"/>
    <w:rsid w:val="00DE7087"/>
    <w:rsid w:val="00E109F2"/>
    <w:rsid w:val="00E61527"/>
    <w:rsid w:val="00EB21D8"/>
    <w:rsid w:val="00ED79C2"/>
    <w:rsid w:val="00F02536"/>
    <w:rsid w:val="00F03AA8"/>
    <w:rsid w:val="00F34574"/>
    <w:rsid w:val="00F45716"/>
    <w:rsid w:val="00F61E73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14</TotalTime>
  <Pages>5</Pages>
  <Words>238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marek</cp:lastModifiedBy>
  <cp:revision>3</cp:revision>
  <cp:lastPrinted>2012-02-11T15:29:00Z</cp:lastPrinted>
  <dcterms:created xsi:type="dcterms:W3CDTF">2013-04-06T12:21:00Z</dcterms:created>
  <dcterms:modified xsi:type="dcterms:W3CDTF">2013-04-06T14:59:00Z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