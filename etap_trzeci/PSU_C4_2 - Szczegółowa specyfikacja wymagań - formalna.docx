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2B0A2" w14:textId="77777777" w:rsidR="001F6F3E" w:rsidRPr="00A052F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695F1F73" w14:textId="77777777" w:rsidR="001F6F3E" w:rsidRPr="00A052F6" w:rsidRDefault="001F6F3E" w:rsidP="00FD15B4">
      <w:pPr>
        <w:pStyle w:val="Tytu"/>
        <w:jc w:val="both"/>
        <w:rPr>
          <w:rFonts w:asciiTheme="minorHAnsi" w:hAnsiTheme="minorHAnsi" w:cstheme="minorHAnsi"/>
          <w:sz w:val="28"/>
          <w:lang w:val="pl-PL"/>
        </w:rPr>
      </w:pPr>
    </w:p>
    <w:p w14:paraId="01466E80" w14:textId="77777777" w:rsidR="001F6F3E" w:rsidRPr="00A052F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A052F6">
        <w:rPr>
          <w:rFonts w:asciiTheme="minorHAnsi" w:hAnsiTheme="minorHAnsi" w:cstheme="minorHAnsi"/>
          <w:sz w:val="28"/>
          <w:lang w:val="pl-PL"/>
        </w:rPr>
        <w:fldChar w:fldCharType="begin"/>
      </w:r>
      <w:r w:rsidRPr="00A052F6">
        <w:rPr>
          <w:rFonts w:asciiTheme="minorHAnsi" w:hAnsiTheme="minorHAnsi" w:cstheme="minorHAnsi"/>
          <w:sz w:val="28"/>
          <w:lang w:val="pl-PL"/>
        </w:rPr>
        <w:instrText xml:space="preserve"> SUBJECT  \* MERGEFORMAT </w:instrText>
      </w:r>
      <w:r w:rsidRPr="00A052F6">
        <w:rPr>
          <w:rFonts w:asciiTheme="minorHAnsi" w:hAnsiTheme="minorHAnsi" w:cstheme="minorHAnsi"/>
          <w:sz w:val="28"/>
          <w:lang w:val="pl-PL"/>
        </w:rPr>
        <w:fldChar w:fldCharType="separate"/>
      </w:r>
      <w:r w:rsidRPr="00A052F6">
        <w:rPr>
          <w:rFonts w:asciiTheme="minorHAnsi" w:hAnsiTheme="minorHAnsi" w:cstheme="minorHAnsi"/>
          <w:sz w:val="28"/>
          <w:lang w:val="pl-PL"/>
        </w:rPr>
        <w:t>Projekt Systemu UBEZPIECZALNIA</w:t>
      </w:r>
      <w:r w:rsidRPr="00A052F6">
        <w:rPr>
          <w:rFonts w:asciiTheme="minorHAnsi" w:hAnsiTheme="minorHAnsi" w:cstheme="minorHAnsi"/>
          <w:sz w:val="28"/>
          <w:lang w:val="pl-PL"/>
        </w:rPr>
        <w:fldChar w:fldCharType="end"/>
      </w:r>
    </w:p>
    <w:p w14:paraId="58EB3B3B" w14:textId="399E80C1" w:rsidR="00A052F6" w:rsidRPr="00A052F6" w:rsidRDefault="001F6F3E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A052F6">
        <w:rPr>
          <w:rFonts w:asciiTheme="minorHAnsi" w:hAnsiTheme="minorHAnsi" w:cstheme="minorHAnsi"/>
          <w:lang w:val="pl-PL"/>
        </w:rPr>
        <w:fldChar w:fldCharType="begin"/>
      </w:r>
      <w:r w:rsidRPr="00A052F6">
        <w:rPr>
          <w:rFonts w:asciiTheme="minorHAnsi" w:hAnsiTheme="minorHAnsi" w:cstheme="minorHAnsi"/>
          <w:lang w:val="pl-PL"/>
        </w:rPr>
        <w:instrText xml:space="preserve"> TITLE  \* MERGEFORMAT </w:instrText>
      </w:r>
      <w:r w:rsidRPr="00A052F6">
        <w:rPr>
          <w:rFonts w:asciiTheme="minorHAnsi" w:hAnsiTheme="minorHAnsi" w:cstheme="minorHAnsi"/>
          <w:lang w:val="pl-PL"/>
        </w:rPr>
        <w:fldChar w:fldCharType="separate"/>
      </w:r>
      <w:r w:rsidR="00A066E7" w:rsidRPr="00A052F6">
        <w:rPr>
          <w:rFonts w:asciiTheme="minorHAnsi" w:hAnsiTheme="minorHAnsi" w:cstheme="minorHAnsi"/>
          <w:lang w:val="pl-PL"/>
        </w:rPr>
        <w:t>PSU_C4_</w:t>
      </w:r>
      <w:r w:rsidR="00A052F6" w:rsidRPr="00A052F6">
        <w:rPr>
          <w:rFonts w:asciiTheme="minorHAnsi" w:hAnsiTheme="minorHAnsi" w:cstheme="minorHAnsi"/>
          <w:lang w:val="pl-PL"/>
        </w:rPr>
        <w:t>2</w:t>
      </w:r>
      <w:r w:rsidR="00A066E7" w:rsidRPr="00A052F6">
        <w:rPr>
          <w:rFonts w:asciiTheme="minorHAnsi" w:hAnsiTheme="minorHAnsi" w:cstheme="minorHAnsi"/>
          <w:lang w:val="pl-PL"/>
        </w:rPr>
        <w:t xml:space="preserve"> - Szczegółowa specyfikacja wymagań </w:t>
      </w:r>
    </w:p>
    <w:p w14:paraId="0609D150" w14:textId="534C21FF" w:rsidR="001F55A0" w:rsidRPr="00A052F6" w:rsidRDefault="00A066E7" w:rsidP="001F55A0">
      <w:pPr>
        <w:pStyle w:val="Tytu"/>
        <w:jc w:val="right"/>
        <w:rPr>
          <w:rFonts w:asciiTheme="minorHAnsi" w:hAnsiTheme="minorHAnsi" w:cstheme="minorHAnsi"/>
          <w:lang w:val="pl-PL"/>
        </w:rPr>
      </w:pPr>
      <w:r w:rsidRPr="00A052F6">
        <w:rPr>
          <w:rFonts w:asciiTheme="minorHAnsi" w:hAnsiTheme="minorHAnsi" w:cstheme="minorHAnsi"/>
          <w:lang w:val="pl-PL"/>
        </w:rPr>
        <w:t>- formalna</w:t>
      </w:r>
      <w:r w:rsidR="001F6F3E" w:rsidRPr="00A052F6">
        <w:rPr>
          <w:rFonts w:asciiTheme="minorHAnsi" w:hAnsiTheme="minorHAnsi" w:cstheme="minorHAnsi"/>
          <w:lang w:val="pl-PL"/>
        </w:rPr>
        <w:t xml:space="preserve"> </w:t>
      </w:r>
    </w:p>
    <w:p w14:paraId="41AF8F01" w14:textId="77777777" w:rsidR="001F6F3E" w:rsidRPr="00A052F6" w:rsidRDefault="001F6F3E" w:rsidP="00777916">
      <w:pPr>
        <w:pStyle w:val="Tytu"/>
        <w:jc w:val="left"/>
        <w:rPr>
          <w:rFonts w:asciiTheme="minorHAnsi" w:hAnsiTheme="minorHAnsi" w:cstheme="minorHAnsi"/>
          <w:lang w:val="pl-PL"/>
        </w:rPr>
      </w:pPr>
      <w:r w:rsidRPr="00A052F6">
        <w:rPr>
          <w:rFonts w:asciiTheme="minorHAnsi" w:hAnsiTheme="minorHAnsi" w:cstheme="minorHAnsi"/>
          <w:lang w:val="pl-PL"/>
        </w:rPr>
        <w:fldChar w:fldCharType="end"/>
      </w:r>
    </w:p>
    <w:p w14:paraId="070DED65" w14:textId="609C259F" w:rsidR="001F6F3E" w:rsidRPr="00A052F6" w:rsidRDefault="001F6F3E" w:rsidP="001F55A0">
      <w:pPr>
        <w:pStyle w:val="Tytu"/>
        <w:jc w:val="right"/>
        <w:rPr>
          <w:rFonts w:asciiTheme="minorHAnsi" w:hAnsiTheme="minorHAnsi" w:cstheme="minorHAnsi"/>
          <w:sz w:val="28"/>
          <w:lang w:val="pl-PL"/>
        </w:rPr>
      </w:pPr>
      <w:r w:rsidRPr="00A052F6">
        <w:rPr>
          <w:rFonts w:asciiTheme="minorHAnsi" w:hAnsiTheme="minorHAnsi" w:cstheme="minorHAnsi"/>
          <w:sz w:val="28"/>
          <w:lang w:val="pl-PL"/>
        </w:rPr>
        <w:t>Wersja &lt;</w:t>
      </w:r>
      <w:r w:rsidR="00A066E7" w:rsidRPr="00A052F6">
        <w:rPr>
          <w:rFonts w:asciiTheme="minorHAnsi" w:hAnsiTheme="minorHAnsi" w:cstheme="minorHAnsi"/>
          <w:sz w:val="28"/>
          <w:lang w:val="pl-PL"/>
        </w:rPr>
        <w:t>2</w:t>
      </w:r>
      <w:r w:rsidR="00666D75" w:rsidRPr="00A052F6">
        <w:rPr>
          <w:rFonts w:asciiTheme="minorHAnsi" w:hAnsiTheme="minorHAnsi" w:cstheme="minorHAnsi"/>
          <w:sz w:val="28"/>
          <w:lang w:val="pl-PL"/>
        </w:rPr>
        <w:t>.0</w:t>
      </w:r>
      <w:r w:rsidR="00A066E7" w:rsidRPr="00A052F6">
        <w:rPr>
          <w:rFonts w:asciiTheme="minorHAnsi" w:hAnsiTheme="minorHAnsi" w:cstheme="minorHAnsi"/>
          <w:sz w:val="28"/>
          <w:lang w:val="pl-PL"/>
        </w:rPr>
        <w:t>f</w:t>
      </w:r>
      <w:r w:rsidRPr="00A052F6">
        <w:rPr>
          <w:rFonts w:asciiTheme="minorHAnsi" w:hAnsiTheme="minorHAnsi" w:cstheme="minorHAnsi"/>
          <w:sz w:val="28"/>
          <w:lang w:val="pl-PL"/>
        </w:rPr>
        <w:t>&gt;</w:t>
      </w:r>
    </w:p>
    <w:p w14:paraId="3C58EF9E" w14:textId="77777777" w:rsidR="00515BF7" w:rsidRPr="00A052F6" w:rsidRDefault="00515BF7" w:rsidP="00FD15B4">
      <w:pPr>
        <w:jc w:val="both"/>
        <w:rPr>
          <w:rFonts w:cstheme="minorHAnsi"/>
        </w:rPr>
      </w:pPr>
    </w:p>
    <w:p w14:paraId="3AED5585" w14:textId="77777777" w:rsidR="001F6F3E" w:rsidRPr="00A052F6" w:rsidRDefault="001F6F3E" w:rsidP="00FD15B4">
      <w:pPr>
        <w:jc w:val="both"/>
        <w:rPr>
          <w:rFonts w:cstheme="minorHAnsi"/>
        </w:rPr>
      </w:pPr>
    </w:p>
    <w:p w14:paraId="3DF68FFB" w14:textId="77777777" w:rsidR="001F6F3E" w:rsidRPr="00A052F6" w:rsidRDefault="001F6F3E" w:rsidP="00FD15B4">
      <w:pPr>
        <w:jc w:val="both"/>
        <w:rPr>
          <w:rFonts w:cstheme="minorHAnsi"/>
        </w:rPr>
      </w:pPr>
    </w:p>
    <w:p w14:paraId="36FE60A8" w14:textId="77777777" w:rsidR="001F6F3E" w:rsidRPr="00A052F6" w:rsidRDefault="001F6F3E" w:rsidP="00FD15B4">
      <w:pPr>
        <w:jc w:val="both"/>
        <w:rPr>
          <w:rFonts w:cstheme="minorHAnsi"/>
        </w:rPr>
      </w:pPr>
    </w:p>
    <w:p w14:paraId="57CEEA04" w14:textId="77777777" w:rsidR="001F6F3E" w:rsidRPr="00A052F6" w:rsidRDefault="001F6F3E" w:rsidP="00FD15B4">
      <w:pPr>
        <w:jc w:val="both"/>
        <w:rPr>
          <w:rFonts w:cstheme="minorHAnsi"/>
        </w:rPr>
      </w:pPr>
    </w:p>
    <w:p w14:paraId="37F48541" w14:textId="77777777" w:rsidR="001F6F3E" w:rsidRPr="00A052F6" w:rsidRDefault="001F6F3E" w:rsidP="00FD15B4">
      <w:pPr>
        <w:jc w:val="both"/>
        <w:rPr>
          <w:rFonts w:cstheme="minorHAnsi"/>
        </w:rPr>
      </w:pPr>
    </w:p>
    <w:p w14:paraId="3AA8D45F" w14:textId="77777777" w:rsidR="001F6F3E" w:rsidRPr="00A052F6" w:rsidRDefault="001F6F3E" w:rsidP="00FD15B4">
      <w:pPr>
        <w:jc w:val="both"/>
        <w:rPr>
          <w:rFonts w:cstheme="minorHAnsi"/>
        </w:rPr>
      </w:pPr>
    </w:p>
    <w:p w14:paraId="79E81E78" w14:textId="77777777" w:rsidR="001F6F3E" w:rsidRPr="00A052F6" w:rsidRDefault="001F6F3E" w:rsidP="00FD15B4">
      <w:pPr>
        <w:jc w:val="both"/>
        <w:rPr>
          <w:rFonts w:cstheme="minorHAnsi"/>
        </w:rPr>
      </w:pPr>
    </w:p>
    <w:p w14:paraId="58E5D941" w14:textId="77777777" w:rsidR="001F6F3E" w:rsidRPr="00A052F6" w:rsidRDefault="001F6F3E" w:rsidP="00FD15B4">
      <w:pPr>
        <w:jc w:val="both"/>
        <w:rPr>
          <w:rFonts w:cstheme="minorHAnsi"/>
        </w:rPr>
      </w:pPr>
    </w:p>
    <w:p w14:paraId="04CC6F9A" w14:textId="77777777" w:rsidR="001F6F3E" w:rsidRPr="00A052F6" w:rsidRDefault="001F6F3E" w:rsidP="00FD15B4">
      <w:pPr>
        <w:jc w:val="both"/>
        <w:rPr>
          <w:rFonts w:cstheme="minorHAnsi"/>
        </w:rPr>
      </w:pPr>
    </w:p>
    <w:p w14:paraId="31E22A62" w14:textId="77777777" w:rsidR="001F6F3E" w:rsidRPr="00A052F6" w:rsidRDefault="001F6F3E" w:rsidP="00FD15B4">
      <w:pPr>
        <w:jc w:val="both"/>
        <w:rPr>
          <w:rFonts w:cstheme="minorHAnsi"/>
        </w:rPr>
      </w:pPr>
    </w:p>
    <w:p w14:paraId="4C80B75C" w14:textId="77777777" w:rsidR="001F6F3E" w:rsidRPr="00A052F6" w:rsidRDefault="001F6F3E" w:rsidP="00FD15B4">
      <w:pPr>
        <w:jc w:val="both"/>
        <w:rPr>
          <w:rFonts w:cstheme="minorHAnsi"/>
        </w:rPr>
      </w:pPr>
    </w:p>
    <w:p w14:paraId="01072263" w14:textId="77777777" w:rsidR="001F6F3E" w:rsidRPr="00A052F6" w:rsidRDefault="001F6F3E" w:rsidP="00FD15B4">
      <w:pPr>
        <w:jc w:val="both"/>
        <w:rPr>
          <w:rFonts w:cstheme="minorHAnsi"/>
        </w:rPr>
      </w:pPr>
    </w:p>
    <w:p w14:paraId="09BEDAE7" w14:textId="77777777" w:rsidR="001F6F3E" w:rsidRPr="00A052F6" w:rsidRDefault="001F6F3E" w:rsidP="00FD15B4">
      <w:pPr>
        <w:jc w:val="both"/>
        <w:rPr>
          <w:rFonts w:cstheme="minorHAnsi"/>
        </w:rPr>
      </w:pPr>
    </w:p>
    <w:p w14:paraId="79E08677" w14:textId="77777777" w:rsidR="001F6F3E" w:rsidRPr="00A052F6" w:rsidRDefault="001F6F3E" w:rsidP="00FD15B4">
      <w:pPr>
        <w:jc w:val="both"/>
        <w:rPr>
          <w:rFonts w:cstheme="minorHAnsi"/>
        </w:rPr>
      </w:pPr>
    </w:p>
    <w:p w14:paraId="35937190" w14:textId="77777777" w:rsidR="001F6F3E" w:rsidRPr="00A052F6" w:rsidRDefault="001F6F3E" w:rsidP="00FD15B4">
      <w:pPr>
        <w:jc w:val="both"/>
        <w:rPr>
          <w:rFonts w:cstheme="minorHAnsi"/>
        </w:rPr>
      </w:pPr>
    </w:p>
    <w:p w14:paraId="747879F3" w14:textId="77777777" w:rsidR="001F6F3E" w:rsidRPr="00A052F6" w:rsidRDefault="001F6F3E" w:rsidP="00FD15B4">
      <w:pPr>
        <w:jc w:val="both"/>
        <w:rPr>
          <w:rFonts w:cstheme="minorHAnsi"/>
        </w:rPr>
      </w:pPr>
    </w:p>
    <w:p w14:paraId="4CEB5AE9" w14:textId="77777777" w:rsidR="001F6F3E" w:rsidRPr="00A052F6" w:rsidRDefault="001F6F3E" w:rsidP="00FD15B4">
      <w:pPr>
        <w:jc w:val="both"/>
        <w:rPr>
          <w:rFonts w:cstheme="minorHAnsi"/>
        </w:rPr>
      </w:pPr>
    </w:p>
    <w:p w14:paraId="7C0B6B64" w14:textId="77777777" w:rsidR="001F6F3E" w:rsidRPr="00A052F6" w:rsidRDefault="001F6F3E" w:rsidP="00FD15B4">
      <w:pPr>
        <w:jc w:val="both"/>
        <w:rPr>
          <w:rFonts w:cstheme="minorHAnsi"/>
        </w:rPr>
      </w:pPr>
    </w:p>
    <w:p w14:paraId="5D23D7DC" w14:textId="77777777" w:rsidR="001F6F3E" w:rsidRPr="00A052F6" w:rsidRDefault="001F6F3E" w:rsidP="00FD15B4">
      <w:pPr>
        <w:jc w:val="both"/>
        <w:rPr>
          <w:rFonts w:cstheme="minorHAnsi"/>
        </w:rPr>
      </w:pPr>
    </w:p>
    <w:p w14:paraId="431CE891" w14:textId="77777777" w:rsidR="001F6F3E" w:rsidRPr="00A052F6" w:rsidRDefault="001F6F3E" w:rsidP="00FD15B4">
      <w:pPr>
        <w:jc w:val="both"/>
        <w:rPr>
          <w:rFonts w:cstheme="minorHAnsi"/>
        </w:rPr>
      </w:pPr>
    </w:p>
    <w:p w14:paraId="4712CDC1" w14:textId="77777777" w:rsidR="001F6F3E" w:rsidRPr="00A052F6" w:rsidRDefault="001F6F3E" w:rsidP="00FD15B4">
      <w:pPr>
        <w:jc w:val="both"/>
        <w:rPr>
          <w:rFonts w:cstheme="minorHAnsi"/>
        </w:rPr>
      </w:pPr>
    </w:p>
    <w:p w14:paraId="376C3F1A" w14:textId="77777777" w:rsidR="00777916" w:rsidRPr="00A052F6" w:rsidRDefault="00777916" w:rsidP="001F55A0">
      <w:pPr>
        <w:jc w:val="center"/>
        <w:rPr>
          <w:rFonts w:cstheme="minorHAnsi"/>
          <w:b/>
          <w:sz w:val="32"/>
        </w:rPr>
      </w:pPr>
    </w:p>
    <w:p w14:paraId="4EBDA80E" w14:textId="77777777" w:rsidR="001F6F3E" w:rsidRPr="00A052F6" w:rsidRDefault="001F6F3E" w:rsidP="001F55A0">
      <w:pPr>
        <w:jc w:val="center"/>
        <w:rPr>
          <w:rFonts w:cstheme="minorHAnsi"/>
          <w:b/>
          <w:sz w:val="32"/>
        </w:rPr>
      </w:pPr>
      <w:r w:rsidRPr="00A052F6">
        <w:rPr>
          <w:rFonts w:cstheme="minorHAnsi"/>
          <w:b/>
          <w:sz w:val="32"/>
        </w:rPr>
        <w:t>HISTORIA DOKUMENTU</w:t>
      </w:r>
      <w:r w:rsidR="003C10B9" w:rsidRPr="00A052F6">
        <w:rPr>
          <w:rFonts w:cstheme="minorHAnsi"/>
          <w:b/>
          <w:sz w:val="32"/>
        </w:rPr>
        <w:t>:</w:t>
      </w:r>
    </w:p>
    <w:tbl>
      <w:tblPr>
        <w:tblW w:w="86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2"/>
        <w:gridCol w:w="807"/>
        <w:gridCol w:w="4012"/>
        <w:gridCol w:w="2304"/>
      </w:tblGrid>
      <w:tr w:rsidR="001F6F3E" w:rsidRPr="00A052F6" w14:paraId="2378EE62" w14:textId="77777777" w:rsidTr="00770AB1">
        <w:trPr>
          <w:jc w:val="center"/>
        </w:trPr>
        <w:tc>
          <w:tcPr>
            <w:tcW w:w="1552" w:type="dxa"/>
          </w:tcPr>
          <w:p w14:paraId="5CE4F23B" w14:textId="77777777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52F6">
              <w:rPr>
                <w:rFonts w:asciiTheme="minorHAnsi" w:hAnsiTheme="minorHAnsi" w:cstheme="minorHAnsi"/>
                <w:b/>
                <w:lang w:val="pl-PL"/>
              </w:rPr>
              <w:t>Data</w:t>
            </w:r>
          </w:p>
        </w:tc>
        <w:tc>
          <w:tcPr>
            <w:tcW w:w="807" w:type="dxa"/>
          </w:tcPr>
          <w:p w14:paraId="562DB6C5" w14:textId="77777777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52F6">
              <w:rPr>
                <w:rFonts w:asciiTheme="minorHAnsi" w:hAnsiTheme="minorHAnsi" w:cstheme="minorHAnsi"/>
                <w:b/>
                <w:lang w:val="pl-PL"/>
              </w:rPr>
              <w:t>Wersja</w:t>
            </w:r>
          </w:p>
        </w:tc>
        <w:tc>
          <w:tcPr>
            <w:tcW w:w="4012" w:type="dxa"/>
          </w:tcPr>
          <w:p w14:paraId="32C98EA4" w14:textId="77777777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52F6">
              <w:rPr>
                <w:rFonts w:asciiTheme="minorHAnsi" w:hAnsiTheme="minorHAnsi" w:cstheme="minorHAnsi"/>
                <w:b/>
                <w:lang w:val="pl-PL"/>
              </w:rPr>
              <w:t>Opis</w:t>
            </w:r>
          </w:p>
        </w:tc>
        <w:tc>
          <w:tcPr>
            <w:tcW w:w="2304" w:type="dxa"/>
          </w:tcPr>
          <w:p w14:paraId="7971F2B4" w14:textId="77777777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b/>
                <w:lang w:val="pl-PL"/>
              </w:rPr>
            </w:pPr>
            <w:r w:rsidRPr="00A052F6">
              <w:rPr>
                <w:rFonts w:asciiTheme="minorHAnsi" w:hAnsiTheme="minorHAnsi" w:cstheme="minorHAnsi"/>
                <w:b/>
                <w:lang w:val="pl-PL"/>
              </w:rPr>
              <w:t>Autor</w:t>
            </w:r>
          </w:p>
        </w:tc>
      </w:tr>
      <w:tr w:rsidR="001F6F3E" w:rsidRPr="00A052F6" w14:paraId="616D968D" w14:textId="77777777" w:rsidTr="00770AB1">
        <w:trPr>
          <w:jc w:val="center"/>
        </w:trPr>
        <w:tc>
          <w:tcPr>
            <w:tcW w:w="1552" w:type="dxa"/>
          </w:tcPr>
          <w:p w14:paraId="715DFD57" w14:textId="5FFFE040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4</w:t>
            </w:r>
            <w:r w:rsidRPr="00A052F6">
              <w:rPr>
                <w:rFonts w:asciiTheme="minorHAnsi" w:hAnsiTheme="minorHAnsi" w:cstheme="minorHAnsi"/>
                <w:lang w:val="pl-PL"/>
              </w:rPr>
              <w:t>/0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8</w:t>
            </w:r>
            <w:r w:rsidRPr="00A052F6">
              <w:rPr>
                <w:rFonts w:asciiTheme="minorHAnsi" w:hAnsiTheme="minorHAnsi" w:cstheme="minorHAnsi"/>
                <w:lang w:val="pl-PL"/>
              </w:rPr>
              <w:t xml:space="preserve"> &gt;</w:t>
            </w:r>
          </w:p>
        </w:tc>
        <w:tc>
          <w:tcPr>
            <w:tcW w:w="807" w:type="dxa"/>
          </w:tcPr>
          <w:p w14:paraId="3DCCE758" w14:textId="276DAEC5" w:rsidR="001F6F3E" w:rsidRPr="00A052F6" w:rsidRDefault="001F6F3E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&lt;1.0&gt;</w:t>
            </w:r>
          </w:p>
        </w:tc>
        <w:tc>
          <w:tcPr>
            <w:tcW w:w="4012" w:type="dxa"/>
          </w:tcPr>
          <w:p w14:paraId="78D3F4CE" w14:textId="2E5A59A8" w:rsidR="001F6F3E" w:rsidRPr="00A052F6" w:rsidRDefault="001F6F3E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Pierwsza</w:t>
            </w:r>
            <w:r w:rsidR="009B1056" w:rsidRPr="00A052F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="00153E56" w:rsidRPr="00A052F6">
              <w:rPr>
                <w:rFonts w:asciiTheme="minorHAnsi" w:hAnsiTheme="minorHAnsi" w:cstheme="minorHAnsi"/>
                <w:lang w:val="pl-PL"/>
              </w:rPr>
              <w:t>w</w:t>
            </w:r>
            <w:r w:rsidRPr="00A052F6">
              <w:rPr>
                <w:rFonts w:asciiTheme="minorHAnsi" w:hAnsiTheme="minorHAnsi" w:cstheme="minorHAnsi"/>
                <w:lang w:val="pl-PL"/>
              </w:rPr>
              <w:t xml:space="preserve">ersja 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dokumentu</w:t>
            </w:r>
          </w:p>
        </w:tc>
        <w:tc>
          <w:tcPr>
            <w:tcW w:w="2304" w:type="dxa"/>
          </w:tcPr>
          <w:p w14:paraId="76637ADE" w14:textId="6EDE5DBD" w:rsidR="001F6F3E" w:rsidRPr="00A052F6" w:rsidRDefault="00A066E7" w:rsidP="00FD15B4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Szymon Jarząbek</w:t>
            </w:r>
          </w:p>
        </w:tc>
      </w:tr>
      <w:tr w:rsidR="00C451B8" w:rsidRPr="00A052F6" w14:paraId="1BCA01B9" w14:textId="77777777" w:rsidTr="00770AB1">
        <w:trPr>
          <w:jc w:val="center"/>
        </w:trPr>
        <w:tc>
          <w:tcPr>
            <w:tcW w:w="1552" w:type="dxa"/>
          </w:tcPr>
          <w:p w14:paraId="4CF151AA" w14:textId="121AB46E" w:rsidR="00C451B8" w:rsidRPr="00A052F6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&lt; 2019/0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4</w:t>
            </w:r>
            <w:r w:rsidRPr="00A052F6">
              <w:rPr>
                <w:rFonts w:asciiTheme="minorHAnsi" w:hAnsiTheme="minorHAnsi" w:cstheme="minorHAnsi"/>
                <w:lang w:val="pl-PL"/>
              </w:rPr>
              <w:t>/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08</w:t>
            </w:r>
            <w:r w:rsidR="00CC34EA" w:rsidRPr="00A052F6">
              <w:rPr>
                <w:rFonts w:asciiTheme="minorHAnsi" w:hAnsiTheme="minorHAnsi" w:cstheme="minorHAnsi"/>
                <w:lang w:val="pl-PL"/>
              </w:rPr>
              <w:t xml:space="preserve"> </w:t>
            </w:r>
            <w:r w:rsidRPr="00A052F6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807" w:type="dxa"/>
          </w:tcPr>
          <w:p w14:paraId="60D6BECC" w14:textId="190C79DB" w:rsidR="00C451B8" w:rsidRPr="00A052F6" w:rsidRDefault="00C451B8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&lt;</w:t>
            </w:r>
            <w:r w:rsidR="00A066E7" w:rsidRPr="00A052F6">
              <w:rPr>
                <w:rFonts w:asciiTheme="minorHAnsi" w:hAnsiTheme="minorHAnsi" w:cstheme="minorHAnsi"/>
                <w:lang w:val="pl-PL"/>
              </w:rPr>
              <w:t>2.0f</w:t>
            </w:r>
            <w:r w:rsidRPr="00A052F6">
              <w:rPr>
                <w:rFonts w:asciiTheme="minorHAnsi" w:hAnsiTheme="minorHAnsi" w:cstheme="minorHAnsi"/>
                <w:lang w:val="pl-PL"/>
              </w:rPr>
              <w:t>&gt;</w:t>
            </w:r>
          </w:p>
        </w:tc>
        <w:tc>
          <w:tcPr>
            <w:tcW w:w="4012" w:type="dxa"/>
          </w:tcPr>
          <w:p w14:paraId="2962825C" w14:textId="39F3F14F" w:rsidR="00C451B8" w:rsidRPr="00A052F6" w:rsidRDefault="00A066E7" w:rsidP="00A066E7">
            <w:pPr>
              <w:pStyle w:val="Tabletext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Style w:val="3oh-"/>
                <w:rFonts w:asciiTheme="minorHAnsi" w:hAnsiTheme="minorHAnsi" w:cstheme="minorHAnsi"/>
                <w:lang w:val="pl-PL"/>
              </w:rPr>
              <w:t>Zatwierdzenie dokumentu bez poprawek</w:t>
            </w:r>
          </w:p>
        </w:tc>
        <w:tc>
          <w:tcPr>
            <w:tcW w:w="2304" w:type="dxa"/>
          </w:tcPr>
          <w:p w14:paraId="432FCCA0" w14:textId="212CEDF1" w:rsidR="00C451B8" w:rsidRPr="00A052F6" w:rsidRDefault="00A066E7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  <w:r w:rsidRPr="00A052F6">
              <w:rPr>
                <w:rFonts w:asciiTheme="minorHAnsi" w:hAnsiTheme="minorHAnsi" w:cstheme="minorHAnsi"/>
                <w:lang w:val="pl-PL"/>
              </w:rPr>
              <w:t>Kornelia Łukojć</w:t>
            </w:r>
          </w:p>
        </w:tc>
      </w:tr>
      <w:tr w:rsidR="00666D75" w:rsidRPr="00A052F6" w14:paraId="590AA66D" w14:textId="77777777" w:rsidTr="00770AB1">
        <w:trPr>
          <w:jc w:val="center"/>
        </w:trPr>
        <w:tc>
          <w:tcPr>
            <w:tcW w:w="1552" w:type="dxa"/>
          </w:tcPr>
          <w:p w14:paraId="2DD0D7F0" w14:textId="0E18EC3D" w:rsidR="00666D75" w:rsidRPr="00A052F6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807" w:type="dxa"/>
          </w:tcPr>
          <w:p w14:paraId="3FF8EE80" w14:textId="1FD6CA3B" w:rsidR="00666D75" w:rsidRPr="00A052F6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4012" w:type="dxa"/>
          </w:tcPr>
          <w:p w14:paraId="4BE275F2" w14:textId="062DA31A" w:rsidR="00666D75" w:rsidRPr="00A052F6" w:rsidRDefault="00666D75" w:rsidP="00C451B8">
            <w:pPr>
              <w:pStyle w:val="Tabletext"/>
              <w:jc w:val="center"/>
              <w:rPr>
                <w:rStyle w:val="3oh-"/>
                <w:rFonts w:asciiTheme="minorHAnsi" w:hAnsiTheme="minorHAnsi" w:cstheme="minorHAnsi"/>
                <w:lang w:val="pl-PL"/>
              </w:rPr>
            </w:pPr>
          </w:p>
        </w:tc>
        <w:tc>
          <w:tcPr>
            <w:tcW w:w="2304" w:type="dxa"/>
          </w:tcPr>
          <w:p w14:paraId="49D3AFC3" w14:textId="2588A4F9" w:rsidR="00666D75" w:rsidRPr="00A052F6" w:rsidRDefault="00666D75" w:rsidP="00C451B8">
            <w:pPr>
              <w:pStyle w:val="Tabletext"/>
              <w:jc w:val="both"/>
              <w:rPr>
                <w:rFonts w:asciiTheme="minorHAnsi" w:hAnsiTheme="minorHAnsi" w:cstheme="minorHAnsi"/>
                <w:lang w:val="pl-PL"/>
              </w:rPr>
            </w:pPr>
          </w:p>
        </w:tc>
      </w:tr>
    </w:tbl>
    <w:p w14:paraId="44357B76" w14:textId="77777777" w:rsidR="003C10B9" w:rsidRPr="00A052F6" w:rsidRDefault="003C10B9" w:rsidP="00FD15B4">
      <w:pPr>
        <w:jc w:val="both"/>
        <w:rPr>
          <w:rFonts w:cstheme="minorHAnsi"/>
        </w:rPr>
      </w:pPr>
    </w:p>
    <w:p w14:paraId="52CE2858" w14:textId="77777777" w:rsidR="003C10B9" w:rsidRPr="00A052F6" w:rsidRDefault="003C10B9" w:rsidP="00FD15B4">
      <w:pPr>
        <w:jc w:val="both"/>
        <w:rPr>
          <w:rFonts w:cstheme="minorHAnsi"/>
        </w:rPr>
      </w:pPr>
    </w:p>
    <w:p w14:paraId="49EEA6F0" w14:textId="77777777" w:rsidR="003C10B9" w:rsidRPr="00A052F6" w:rsidRDefault="003C10B9" w:rsidP="00FD15B4">
      <w:pPr>
        <w:jc w:val="both"/>
        <w:rPr>
          <w:rFonts w:cstheme="minorHAnsi"/>
        </w:rPr>
      </w:pPr>
    </w:p>
    <w:p w14:paraId="63871F66" w14:textId="77777777" w:rsidR="003C10B9" w:rsidRPr="00A052F6" w:rsidRDefault="003C10B9" w:rsidP="00FD15B4">
      <w:pPr>
        <w:jc w:val="both"/>
        <w:rPr>
          <w:rFonts w:cstheme="minorHAnsi"/>
        </w:rPr>
      </w:pPr>
    </w:p>
    <w:p w14:paraId="51CC8091" w14:textId="77777777" w:rsidR="003C10B9" w:rsidRPr="00A052F6" w:rsidRDefault="003C10B9" w:rsidP="00FD15B4">
      <w:pPr>
        <w:jc w:val="both"/>
        <w:rPr>
          <w:rFonts w:cstheme="minorHAnsi"/>
        </w:rPr>
      </w:pPr>
    </w:p>
    <w:p w14:paraId="2D6D25D3" w14:textId="77777777" w:rsidR="003C10B9" w:rsidRPr="00A052F6" w:rsidRDefault="003C10B9" w:rsidP="00FD15B4">
      <w:pPr>
        <w:jc w:val="both"/>
        <w:rPr>
          <w:rFonts w:cstheme="minorHAnsi"/>
        </w:rPr>
      </w:pPr>
    </w:p>
    <w:p w14:paraId="4F50DFC0" w14:textId="77777777" w:rsidR="003C10B9" w:rsidRPr="00A052F6" w:rsidRDefault="003C10B9" w:rsidP="00FD15B4">
      <w:pPr>
        <w:jc w:val="both"/>
        <w:rPr>
          <w:rFonts w:cstheme="minorHAnsi"/>
        </w:rPr>
      </w:pPr>
    </w:p>
    <w:p w14:paraId="6CA4A941" w14:textId="77777777" w:rsidR="003C10B9" w:rsidRPr="00A052F6" w:rsidRDefault="003C10B9" w:rsidP="00FD15B4">
      <w:pPr>
        <w:jc w:val="both"/>
        <w:rPr>
          <w:rFonts w:cstheme="minorHAnsi"/>
        </w:rPr>
      </w:pPr>
    </w:p>
    <w:p w14:paraId="03FE2105" w14:textId="77777777" w:rsidR="003C10B9" w:rsidRPr="00A052F6" w:rsidRDefault="003C10B9" w:rsidP="00FD15B4">
      <w:pPr>
        <w:jc w:val="both"/>
        <w:rPr>
          <w:rFonts w:cstheme="minorHAnsi"/>
        </w:rPr>
      </w:pPr>
    </w:p>
    <w:p w14:paraId="474580C7" w14:textId="77777777" w:rsidR="003C10B9" w:rsidRPr="00A052F6" w:rsidRDefault="003C10B9" w:rsidP="00FD15B4">
      <w:pPr>
        <w:jc w:val="both"/>
        <w:rPr>
          <w:rFonts w:cstheme="minorHAnsi"/>
        </w:rPr>
      </w:pPr>
    </w:p>
    <w:p w14:paraId="506A2277" w14:textId="77777777" w:rsidR="003C10B9" w:rsidRPr="00A052F6" w:rsidRDefault="003C10B9" w:rsidP="00FD15B4">
      <w:pPr>
        <w:jc w:val="both"/>
        <w:rPr>
          <w:rFonts w:cstheme="minorHAnsi"/>
        </w:rPr>
      </w:pPr>
    </w:p>
    <w:p w14:paraId="12B916B6" w14:textId="77777777" w:rsidR="003C10B9" w:rsidRPr="00A052F6" w:rsidRDefault="003C10B9" w:rsidP="00FD15B4">
      <w:pPr>
        <w:jc w:val="both"/>
        <w:rPr>
          <w:rFonts w:cstheme="minorHAnsi"/>
        </w:rPr>
      </w:pPr>
    </w:p>
    <w:p w14:paraId="61A8F1AC" w14:textId="77777777" w:rsidR="003C10B9" w:rsidRPr="00A052F6" w:rsidRDefault="003C10B9" w:rsidP="00FD15B4">
      <w:pPr>
        <w:jc w:val="both"/>
        <w:rPr>
          <w:rFonts w:cstheme="minorHAnsi"/>
        </w:rPr>
      </w:pPr>
    </w:p>
    <w:p w14:paraId="294C3E1C" w14:textId="77777777" w:rsidR="003C10B9" w:rsidRPr="00A052F6" w:rsidRDefault="003C10B9" w:rsidP="00FD15B4">
      <w:pPr>
        <w:jc w:val="both"/>
        <w:rPr>
          <w:rFonts w:cstheme="minorHAnsi"/>
        </w:rPr>
      </w:pPr>
    </w:p>
    <w:p w14:paraId="6CF77DDA" w14:textId="77777777" w:rsidR="003C10B9" w:rsidRPr="00A052F6" w:rsidRDefault="003C10B9" w:rsidP="00FD15B4">
      <w:pPr>
        <w:jc w:val="both"/>
        <w:rPr>
          <w:rFonts w:cstheme="minorHAnsi"/>
        </w:rPr>
      </w:pPr>
    </w:p>
    <w:p w14:paraId="6DA4118C" w14:textId="77777777" w:rsidR="003C10B9" w:rsidRPr="00A052F6" w:rsidRDefault="003C10B9" w:rsidP="00FD15B4">
      <w:pPr>
        <w:jc w:val="both"/>
        <w:rPr>
          <w:rFonts w:cstheme="minorHAnsi"/>
        </w:rPr>
      </w:pPr>
    </w:p>
    <w:p w14:paraId="4A4223B7" w14:textId="77777777" w:rsidR="003C10B9" w:rsidRPr="00A052F6" w:rsidRDefault="003C10B9" w:rsidP="00FD15B4">
      <w:pPr>
        <w:jc w:val="both"/>
        <w:rPr>
          <w:rFonts w:cstheme="minorHAnsi"/>
        </w:rPr>
      </w:pPr>
    </w:p>
    <w:p w14:paraId="6661070F" w14:textId="77777777" w:rsidR="003C10B9" w:rsidRPr="00A052F6" w:rsidRDefault="003C10B9" w:rsidP="00FD15B4">
      <w:pPr>
        <w:jc w:val="both"/>
        <w:rPr>
          <w:rFonts w:cstheme="minorHAnsi"/>
        </w:rPr>
      </w:pPr>
    </w:p>
    <w:p w14:paraId="3358B3A6" w14:textId="77777777" w:rsidR="00777916" w:rsidRPr="00A052F6" w:rsidRDefault="00777916" w:rsidP="001F55A0">
      <w:pPr>
        <w:jc w:val="center"/>
        <w:rPr>
          <w:rFonts w:cstheme="minorHAnsi"/>
          <w:b/>
          <w:sz w:val="36"/>
        </w:rPr>
      </w:pPr>
    </w:p>
    <w:p w14:paraId="6CF0C20A" w14:textId="77777777" w:rsidR="00777916" w:rsidRPr="00A052F6" w:rsidRDefault="00777916" w:rsidP="001F55A0">
      <w:pPr>
        <w:jc w:val="center"/>
        <w:rPr>
          <w:rFonts w:cstheme="minorHAnsi"/>
          <w:b/>
          <w:sz w:val="36"/>
        </w:rPr>
      </w:pPr>
    </w:p>
    <w:p w14:paraId="22DE6B93" w14:textId="77777777" w:rsidR="00777916" w:rsidRPr="00A052F6" w:rsidRDefault="00777916" w:rsidP="001F55A0">
      <w:pPr>
        <w:jc w:val="center"/>
        <w:rPr>
          <w:rFonts w:cstheme="minorHAnsi"/>
          <w:b/>
          <w:sz w:val="36"/>
        </w:rPr>
      </w:pPr>
    </w:p>
    <w:p w14:paraId="49D1ACFC" w14:textId="77777777" w:rsidR="003C10B9" w:rsidRPr="00A052F6" w:rsidRDefault="003C10B9" w:rsidP="001F55A0">
      <w:pPr>
        <w:jc w:val="center"/>
        <w:rPr>
          <w:rFonts w:cstheme="minorHAnsi"/>
          <w:b/>
          <w:sz w:val="36"/>
        </w:rPr>
      </w:pPr>
      <w:r w:rsidRPr="00A052F6">
        <w:rPr>
          <w:rFonts w:cstheme="minorHAnsi"/>
          <w:b/>
          <w:sz w:val="36"/>
        </w:rPr>
        <w:lastRenderedPageBreak/>
        <w:t>SPIS TREŚCI:</w:t>
      </w:r>
    </w:p>
    <w:p w14:paraId="6E39F690" w14:textId="77777777" w:rsidR="00A066E7" w:rsidRPr="00A052F6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4A6E877F" w14:textId="0E9A4794" w:rsidR="00A066E7" w:rsidRPr="00A052F6" w:rsidRDefault="00A052F6" w:rsidP="00A066E7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sz w:val="22"/>
          <w:szCs w:val="28"/>
          <w:lang w:val="pl-PL"/>
        </w:rPr>
      </w:pPr>
      <w:r w:rsidRPr="00A052F6">
        <w:rPr>
          <w:rFonts w:asciiTheme="minorHAnsi" w:hAnsiTheme="minorHAnsi" w:cstheme="minorHAnsi"/>
          <w:b w:val="0"/>
          <w:sz w:val="22"/>
          <w:szCs w:val="28"/>
          <w:lang w:val="pl-PL"/>
        </w:rPr>
        <w:t>F</w:t>
      </w:r>
      <w:r w:rsidR="00A066E7" w:rsidRPr="00A052F6">
        <w:rPr>
          <w:rFonts w:asciiTheme="minorHAnsi" w:hAnsiTheme="minorHAnsi" w:cstheme="minorHAnsi"/>
          <w:b w:val="0"/>
          <w:sz w:val="22"/>
          <w:szCs w:val="28"/>
          <w:lang w:val="pl-PL"/>
        </w:rPr>
        <w:t>ormalna szczegółowa specyfikacja wymagań ………………………………</w:t>
      </w:r>
      <w:r w:rsidRPr="00A052F6">
        <w:rPr>
          <w:rFonts w:asciiTheme="minorHAnsi" w:hAnsiTheme="minorHAnsi" w:cstheme="minorHAnsi"/>
          <w:b w:val="0"/>
          <w:sz w:val="22"/>
          <w:szCs w:val="28"/>
          <w:lang w:val="pl-PL"/>
        </w:rPr>
        <w:t>…..</w:t>
      </w:r>
      <w:r w:rsidR="00A066E7" w:rsidRPr="00A052F6">
        <w:rPr>
          <w:rFonts w:asciiTheme="minorHAnsi" w:hAnsiTheme="minorHAnsi" w:cstheme="minorHAnsi"/>
          <w:b w:val="0"/>
          <w:sz w:val="22"/>
          <w:szCs w:val="28"/>
          <w:lang w:val="pl-PL"/>
        </w:rPr>
        <w:t>……………………………… 4</w:t>
      </w:r>
    </w:p>
    <w:p w14:paraId="6899898D" w14:textId="245E0943" w:rsidR="00A066E7" w:rsidRPr="00A052F6" w:rsidRDefault="00A066E7" w:rsidP="00A066E7"/>
    <w:p w14:paraId="409C7980" w14:textId="4DEDE97C" w:rsidR="00A066E7" w:rsidRPr="00A052F6" w:rsidRDefault="00A066E7" w:rsidP="00A066E7"/>
    <w:p w14:paraId="3B23068D" w14:textId="49BF1428" w:rsidR="00A066E7" w:rsidRPr="00A052F6" w:rsidRDefault="00A066E7" w:rsidP="00A066E7"/>
    <w:p w14:paraId="42752091" w14:textId="226F32F2" w:rsidR="00A066E7" w:rsidRPr="00A052F6" w:rsidRDefault="00A066E7" w:rsidP="00A066E7"/>
    <w:p w14:paraId="1F022058" w14:textId="2F9F8CD0" w:rsidR="00A066E7" w:rsidRPr="00A052F6" w:rsidRDefault="00A066E7" w:rsidP="00A066E7"/>
    <w:p w14:paraId="16E9CDEC" w14:textId="228D9FB7" w:rsidR="00A066E7" w:rsidRPr="00A052F6" w:rsidRDefault="00A066E7" w:rsidP="00A066E7"/>
    <w:p w14:paraId="2E35062D" w14:textId="433AA5E5" w:rsidR="00A066E7" w:rsidRPr="00A052F6" w:rsidRDefault="00A066E7" w:rsidP="00A066E7"/>
    <w:p w14:paraId="3BFB08D9" w14:textId="288F51B0" w:rsidR="00A066E7" w:rsidRPr="00A052F6" w:rsidRDefault="00A066E7" w:rsidP="00A066E7"/>
    <w:p w14:paraId="1D3D9326" w14:textId="5E42D3D9" w:rsidR="00A066E7" w:rsidRPr="00A052F6" w:rsidRDefault="00A066E7" w:rsidP="00A066E7"/>
    <w:p w14:paraId="44C60AC4" w14:textId="7C97E05C" w:rsidR="00A066E7" w:rsidRPr="00A052F6" w:rsidRDefault="00A066E7" w:rsidP="00A066E7"/>
    <w:p w14:paraId="69871D7C" w14:textId="7F8305D2" w:rsidR="00A066E7" w:rsidRPr="00A052F6" w:rsidRDefault="00A066E7" w:rsidP="00A066E7"/>
    <w:p w14:paraId="60833915" w14:textId="2531B4C5" w:rsidR="00A066E7" w:rsidRPr="00A052F6" w:rsidRDefault="00A066E7" w:rsidP="00A066E7"/>
    <w:p w14:paraId="7EF0B0BF" w14:textId="72B97EA7" w:rsidR="00A066E7" w:rsidRPr="00A052F6" w:rsidRDefault="00A066E7" w:rsidP="00A066E7"/>
    <w:p w14:paraId="513CC2D4" w14:textId="230B2A17" w:rsidR="00A066E7" w:rsidRPr="00A052F6" w:rsidRDefault="00A066E7" w:rsidP="00A066E7"/>
    <w:p w14:paraId="7E5A7D7B" w14:textId="708CE2AC" w:rsidR="00A066E7" w:rsidRPr="00A052F6" w:rsidRDefault="00A066E7" w:rsidP="00A066E7"/>
    <w:p w14:paraId="67E0DE96" w14:textId="77777777" w:rsidR="00A066E7" w:rsidRPr="00A052F6" w:rsidRDefault="00A066E7" w:rsidP="00A066E7"/>
    <w:p w14:paraId="0951EC68" w14:textId="653EC514" w:rsidR="00A066E7" w:rsidRPr="00A052F6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341B8ED2" w14:textId="77777777" w:rsidR="00A066E7" w:rsidRPr="00A052F6" w:rsidRDefault="00A066E7" w:rsidP="00A066E7"/>
    <w:p w14:paraId="626C942C" w14:textId="38C8154E" w:rsidR="00A066E7" w:rsidRPr="00A052F6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EE631FE" w14:textId="1018C341" w:rsidR="00A066E7" w:rsidRPr="00A052F6" w:rsidRDefault="00A066E7" w:rsidP="00A066E7"/>
    <w:p w14:paraId="21075055" w14:textId="77777777" w:rsidR="00A066E7" w:rsidRPr="00A052F6" w:rsidRDefault="00A066E7" w:rsidP="00A066E7"/>
    <w:p w14:paraId="359FB69C" w14:textId="77777777" w:rsidR="00A066E7" w:rsidRPr="00A052F6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26EB5CC7" w14:textId="77777777" w:rsidR="00A066E7" w:rsidRPr="00A052F6" w:rsidRDefault="00A066E7" w:rsidP="00A066E7">
      <w:pPr>
        <w:pStyle w:val="Nagwek1"/>
        <w:numPr>
          <w:ilvl w:val="0"/>
          <w:numId w:val="0"/>
        </w:numPr>
        <w:ind w:left="720" w:hanging="720"/>
        <w:rPr>
          <w:rFonts w:asciiTheme="minorHAnsi" w:hAnsiTheme="minorHAnsi" w:cstheme="minorHAnsi"/>
          <w:lang w:val="pl-PL"/>
        </w:rPr>
      </w:pPr>
    </w:p>
    <w:p w14:paraId="624D93EA" w14:textId="0BEFAA90" w:rsidR="003044E8" w:rsidRPr="00A052F6" w:rsidRDefault="003044E8" w:rsidP="003044E8">
      <w:pPr>
        <w:rPr>
          <w:rFonts w:eastAsia="Times New Roman" w:cstheme="minorHAnsi"/>
          <w:b/>
          <w:sz w:val="24"/>
          <w:szCs w:val="20"/>
        </w:rPr>
      </w:pPr>
    </w:p>
    <w:p w14:paraId="046F02F9" w14:textId="31D1C7D3" w:rsidR="00A066E7" w:rsidRPr="00A052F6" w:rsidRDefault="00A066E7" w:rsidP="003044E8">
      <w:pPr>
        <w:rPr>
          <w:rFonts w:cstheme="minorHAnsi"/>
        </w:rPr>
      </w:pPr>
    </w:p>
    <w:p w14:paraId="0108BE8C" w14:textId="5AC57425" w:rsidR="00A052F6" w:rsidRPr="00A052F6" w:rsidRDefault="00A052F6" w:rsidP="00A052F6">
      <w:pPr>
        <w:pStyle w:val="Nagwek1"/>
        <w:numPr>
          <w:ilvl w:val="0"/>
          <w:numId w:val="0"/>
        </w:numPr>
        <w:jc w:val="center"/>
        <w:rPr>
          <w:rFonts w:cs="Arial"/>
          <w:sz w:val="28"/>
          <w:szCs w:val="28"/>
          <w:lang w:val="pl-PL"/>
        </w:rPr>
      </w:pPr>
      <w:r w:rsidRPr="00A052F6">
        <w:rPr>
          <w:rFonts w:cs="Arial"/>
          <w:sz w:val="28"/>
          <w:szCs w:val="28"/>
          <w:lang w:val="pl-PL"/>
        </w:rPr>
        <w:lastRenderedPageBreak/>
        <w:t>Formalna szczegółowa specyfikacja wymagań</w:t>
      </w:r>
    </w:p>
    <w:p w14:paraId="64059AA9" w14:textId="77777777" w:rsidR="00A052F6" w:rsidRPr="00A052F6" w:rsidRDefault="00A052F6" w:rsidP="00A052F6"/>
    <w:p w14:paraId="3DADF320" w14:textId="080943E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Identyfikator</w:t>
      </w:r>
      <w:r w:rsidRPr="00A052F6">
        <w:rPr>
          <w:rFonts w:ascii="Arial" w:hAnsi="Arial" w:cs="Arial"/>
          <w:i w:val="0"/>
          <w:sz w:val="24"/>
          <w:szCs w:val="24"/>
          <w:lang w:val="pl-PL"/>
        </w:rPr>
        <w:t xml:space="preserve">: </w:t>
      </w: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1</w:t>
      </w:r>
      <w:r w:rsidR="00E70EC8">
        <w:rPr>
          <w:rFonts w:ascii="Arial" w:hAnsi="Arial" w:cs="Arial"/>
          <w:b/>
          <w:i w:val="0"/>
          <w:sz w:val="24"/>
          <w:szCs w:val="24"/>
          <w:lang w:val="pl-PL"/>
        </w:rPr>
        <w:t>B</w:t>
      </w:r>
      <w:bookmarkStart w:id="0" w:name="_GoBack"/>
      <w:bookmarkEnd w:id="0"/>
    </w:p>
    <w:p w14:paraId="5554DCBA" w14:textId="7777777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Nazwa:</w:t>
      </w:r>
      <w:r w:rsidRPr="00A052F6">
        <w:rPr>
          <w:rFonts w:ascii="Arial" w:hAnsi="Arial" w:cs="Arial"/>
          <w:i w:val="0"/>
          <w:sz w:val="24"/>
          <w:szCs w:val="24"/>
          <w:lang w:val="pl-PL"/>
        </w:rPr>
        <w:t xml:space="preserve"> Dokonywanie płatności</w:t>
      </w:r>
    </w:p>
    <w:p w14:paraId="33A4BE10" w14:textId="77777777" w:rsidR="00A052F6" w:rsidRPr="00A052F6" w:rsidRDefault="00A052F6" w:rsidP="00A052F6">
      <w:pPr>
        <w:spacing w:after="0"/>
        <w:rPr>
          <w:rFonts w:ascii="Arial" w:hAnsi="Arial" w:cs="Arial"/>
          <w:sz w:val="24"/>
          <w:szCs w:val="24"/>
        </w:rPr>
      </w:pPr>
    </w:p>
    <w:p w14:paraId="521C3444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t>Opis:</w:t>
      </w:r>
      <w:r w:rsidRPr="00A052F6">
        <w:rPr>
          <w:rFonts w:ascii="Arial" w:hAnsi="Arial" w:cs="Arial"/>
          <w:sz w:val="24"/>
          <w:szCs w:val="24"/>
        </w:rPr>
        <w:t xml:space="preserve"> Użytkownik systemu ma mieć możliwość dokonywania płatności w zakresie danej umowy. Ma mieć możliwość zapłacenia kilku rachunków w przód.</w:t>
      </w:r>
    </w:p>
    <w:p w14:paraId="1F0E0759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t>Główny aktor</w:t>
      </w:r>
      <w:r w:rsidRPr="00A052F6">
        <w:rPr>
          <w:rStyle w:val="Nagwek8Znak"/>
          <w:rFonts w:ascii="Arial" w:eastAsiaTheme="minorHAnsi" w:hAnsi="Arial" w:cs="Arial"/>
          <w:i w:val="0"/>
          <w:sz w:val="24"/>
          <w:szCs w:val="24"/>
          <w:lang w:val="pl-PL"/>
        </w:rPr>
        <w:t>:</w:t>
      </w:r>
      <w:r w:rsidRPr="00A052F6">
        <w:rPr>
          <w:rFonts w:ascii="Arial" w:hAnsi="Arial" w:cs="Arial"/>
          <w:sz w:val="24"/>
          <w:szCs w:val="24"/>
        </w:rPr>
        <w:t xml:space="preserve"> Klient</w:t>
      </w:r>
    </w:p>
    <w:p w14:paraId="783C915C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t>Warunki początkowe:</w:t>
      </w:r>
      <w:r w:rsidRPr="00A052F6">
        <w:rPr>
          <w:rFonts w:ascii="Arial" w:hAnsi="Arial" w:cs="Arial"/>
          <w:sz w:val="24"/>
          <w:szCs w:val="24"/>
        </w:rPr>
        <w:t xml:space="preserve"> Klient jest zalogowany do systemu</w:t>
      </w:r>
    </w:p>
    <w:p w14:paraId="46A160D2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t>Warunki końcowe:</w:t>
      </w:r>
      <w:r w:rsidRPr="00A052F6">
        <w:rPr>
          <w:rFonts w:ascii="Arial" w:hAnsi="Arial" w:cs="Arial"/>
          <w:sz w:val="24"/>
          <w:szCs w:val="24"/>
        </w:rPr>
        <w:t xml:space="preserve"> Płatność została odnotowana w systemie</w:t>
      </w:r>
    </w:p>
    <w:p w14:paraId="380C2F6E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</w:p>
    <w:p w14:paraId="46847251" w14:textId="7777777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b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Scenariusz główny:</w:t>
      </w:r>
    </w:p>
    <w:p w14:paraId="622261B8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</w:p>
    <w:p w14:paraId="5C0BB6F2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 xml:space="preserve">Klient wybiera opcję </w:t>
      </w:r>
      <w:r w:rsidRPr="00A052F6">
        <w:rPr>
          <w:rFonts w:ascii="Arial" w:hAnsi="Arial" w:cs="Arial"/>
          <w:sz w:val="24"/>
          <w:szCs w:val="24"/>
          <w:u w:val="single"/>
        </w:rPr>
        <w:t>Płatności</w:t>
      </w:r>
    </w:p>
    <w:p w14:paraId="4876395B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System wyświetla informacje o płatnościach, które klient musi uregulować</w:t>
      </w:r>
    </w:p>
    <w:p w14:paraId="7A8330EC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Klient wybiera konkretną płatność</w:t>
      </w:r>
    </w:p>
    <w:p w14:paraId="15F8B7E9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Klient wybiera opcje płatności</w:t>
      </w:r>
    </w:p>
    <w:p w14:paraId="01B427F6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System generuje dane do przelewu</w:t>
      </w:r>
    </w:p>
    <w:p w14:paraId="776DB253" w14:textId="77777777" w:rsidR="00A052F6" w:rsidRPr="00A052F6" w:rsidRDefault="00A052F6" w:rsidP="00A052F6">
      <w:pPr>
        <w:numPr>
          <w:ilvl w:val="0"/>
          <w:numId w:val="6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System wyświetla i zapisuje dane do przelewu.</w:t>
      </w:r>
    </w:p>
    <w:p w14:paraId="465F0F91" w14:textId="77777777" w:rsidR="00A052F6" w:rsidRPr="00A052F6" w:rsidRDefault="00A052F6" w:rsidP="00A052F6">
      <w:pPr>
        <w:ind w:left="720"/>
        <w:rPr>
          <w:rFonts w:ascii="Arial" w:hAnsi="Arial" w:cs="Arial"/>
          <w:sz w:val="24"/>
          <w:szCs w:val="24"/>
        </w:rPr>
      </w:pPr>
    </w:p>
    <w:p w14:paraId="47E5105B" w14:textId="7777777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b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Scenariusz alternatywny:</w:t>
      </w:r>
    </w:p>
    <w:p w14:paraId="39B1555D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</w:p>
    <w:p w14:paraId="6324B69C" w14:textId="77777777" w:rsidR="00A052F6" w:rsidRPr="00A052F6" w:rsidRDefault="00A052F6" w:rsidP="00A052F6">
      <w:pPr>
        <w:ind w:firstLine="360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[1-6] jak w podstawowym przebiegu przypadku użycia</w:t>
      </w:r>
    </w:p>
    <w:p w14:paraId="127E791C" w14:textId="77777777" w:rsidR="00A052F6" w:rsidRPr="00A052F6" w:rsidRDefault="00A052F6" w:rsidP="00A052F6">
      <w:pPr>
        <w:ind w:left="360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5a. System przekierowuje na stronę PayU</w:t>
      </w:r>
    </w:p>
    <w:p w14:paraId="18F8D302" w14:textId="77777777" w:rsidR="00A052F6" w:rsidRPr="00A052F6" w:rsidRDefault="00A052F6" w:rsidP="00A052F6">
      <w:pPr>
        <w:ind w:left="360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6a. Klient dokonuje płatności</w:t>
      </w:r>
    </w:p>
    <w:p w14:paraId="1CC3B12C" w14:textId="77777777" w:rsidR="00A052F6" w:rsidRPr="00A052F6" w:rsidRDefault="00A052F6" w:rsidP="00A052F6">
      <w:pPr>
        <w:ind w:left="360"/>
        <w:rPr>
          <w:rFonts w:ascii="Arial" w:hAnsi="Arial" w:cs="Arial"/>
          <w:sz w:val="24"/>
          <w:szCs w:val="24"/>
        </w:rPr>
      </w:pPr>
      <w:r w:rsidRPr="00A052F6">
        <w:rPr>
          <w:rFonts w:ascii="Arial" w:hAnsi="Arial" w:cs="Arial"/>
          <w:sz w:val="24"/>
          <w:szCs w:val="24"/>
        </w:rPr>
        <w:t>7a. Płatność zostaje odnotowana w systemie.</w:t>
      </w:r>
    </w:p>
    <w:p w14:paraId="1A70965D" w14:textId="77777777" w:rsidR="00A052F6" w:rsidRPr="00A052F6" w:rsidRDefault="00A052F6" w:rsidP="00A052F6">
      <w:pPr>
        <w:ind w:left="360"/>
        <w:rPr>
          <w:rFonts w:ascii="Arial" w:hAnsi="Arial" w:cs="Arial"/>
          <w:sz w:val="24"/>
          <w:szCs w:val="24"/>
        </w:rPr>
      </w:pPr>
    </w:p>
    <w:p w14:paraId="6C453C28" w14:textId="77777777" w:rsidR="00A052F6" w:rsidRPr="00A052F6" w:rsidRDefault="00A052F6" w:rsidP="00A052F6">
      <w:pPr>
        <w:ind w:left="360"/>
        <w:rPr>
          <w:rFonts w:ascii="Arial" w:hAnsi="Arial" w:cs="Arial"/>
          <w:sz w:val="24"/>
          <w:szCs w:val="24"/>
        </w:rPr>
      </w:pPr>
    </w:p>
    <w:p w14:paraId="3721CA96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lastRenderedPageBreak/>
        <w:t>Częstotliwość użycia:</w:t>
      </w:r>
      <w:r w:rsidRPr="00A052F6">
        <w:rPr>
          <w:rFonts w:ascii="Arial" w:hAnsi="Arial" w:cs="Arial"/>
          <w:sz w:val="24"/>
          <w:szCs w:val="24"/>
        </w:rPr>
        <w:t xml:space="preserve"> Wielokrotnie każdego dnia</w:t>
      </w:r>
    </w:p>
    <w:p w14:paraId="2665A04E" w14:textId="77777777" w:rsidR="00A052F6" w:rsidRPr="00A052F6" w:rsidRDefault="00A052F6" w:rsidP="00A052F6">
      <w:pPr>
        <w:rPr>
          <w:rFonts w:ascii="Arial" w:hAnsi="Arial" w:cs="Arial"/>
          <w:sz w:val="24"/>
          <w:szCs w:val="24"/>
        </w:rPr>
      </w:pPr>
      <w:r w:rsidRPr="00A052F6">
        <w:rPr>
          <w:rStyle w:val="Nagwek8Znak"/>
          <w:rFonts w:ascii="Arial" w:eastAsiaTheme="minorHAnsi" w:hAnsi="Arial" w:cs="Arial"/>
          <w:b/>
          <w:i w:val="0"/>
          <w:sz w:val="24"/>
          <w:szCs w:val="24"/>
          <w:lang w:val="pl-PL"/>
        </w:rPr>
        <w:t>Status:</w:t>
      </w:r>
      <w:r w:rsidRPr="00A052F6">
        <w:rPr>
          <w:rFonts w:ascii="Arial" w:hAnsi="Arial" w:cs="Arial"/>
          <w:b/>
          <w:sz w:val="24"/>
          <w:szCs w:val="24"/>
        </w:rPr>
        <w:t xml:space="preserve"> </w:t>
      </w:r>
      <w:r w:rsidRPr="00A052F6">
        <w:rPr>
          <w:rFonts w:ascii="Arial" w:hAnsi="Arial" w:cs="Arial"/>
          <w:sz w:val="24"/>
          <w:szCs w:val="24"/>
        </w:rPr>
        <w:t>Oczekuje na wykonanie</w:t>
      </w:r>
    </w:p>
    <w:p w14:paraId="23C39293" w14:textId="7777777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Właściciel:</w:t>
      </w:r>
      <w:r w:rsidRPr="00A052F6">
        <w:rPr>
          <w:rFonts w:ascii="Arial" w:hAnsi="Arial" w:cs="Arial"/>
          <w:i w:val="0"/>
          <w:sz w:val="24"/>
          <w:szCs w:val="24"/>
          <w:lang w:val="pl-PL"/>
        </w:rPr>
        <w:t xml:space="preserve"> Szymon Jarząbek</w:t>
      </w:r>
    </w:p>
    <w:p w14:paraId="20DADAC2" w14:textId="77777777" w:rsidR="00A052F6" w:rsidRPr="00A052F6" w:rsidRDefault="00A052F6" w:rsidP="00A052F6">
      <w:pPr>
        <w:pStyle w:val="Nagwek8"/>
        <w:numPr>
          <w:ilvl w:val="0"/>
          <w:numId w:val="0"/>
        </w:numPr>
        <w:rPr>
          <w:rFonts w:ascii="Arial" w:hAnsi="Arial" w:cs="Arial"/>
          <w:i w:val="0"/>
          <w:sz w:val="24"/>
          <w:szCs w:val="24"/>
          <w:lang w:val="pl-PL"/>
        </w:rPr>
      </w:pPr>
      <w:r w:rsidRPr="00A052F6">
        <w:rPr>
          <w:rFonts w:ascii="Arial" w:hAnsi="Arial" w:cs="Arial"/>
          <w:b/>
          <w:i w:val="0"/>
          <w:sz w:val="24"/>
          <w:szCs w:val="24"/>
          <w:lang w:val="pl-PL"/>
        </w:rPr>
        <w:t>Priorytet:</w:t>
      </w:r>
      <w:r w:rsidRPr="00A052F6">
        <w:rPr>
          <w:rFonts w:ascii="Arial" w:hAnsi="Arial" w:cs="Arial"/>
          <w:i w:val="0"/>
          <w:sz w:val="24"/>
          <w:szCs w:val="24"/>
          <w:lang w:val="pl-PL"/>
        </w:rPr>
        <w:t xml:space="preserve"> P1- Wysoki</w:t>
      </w:r>
    </w:p>
    <w:p w14:paraId="070717A7" w14:textId="77777777" w:rsidR="00A052F6" w:rsidRPr="00A052F6" w:rsidRDefault="00A052F6" w:rsidP="00A052F6">
      <w:pPr>
        <w:ind w:left="720"/>
        <w:rPr>
          <w:sz w:val="24"/>
          <w:szCs w:val="24"/>
        </w:rPr>
      </w:pPr>
    </w:p>
    <w:p w14:paraId="3623069C" w14:textId="77777777" w:rsidR="00A052F6" w:rsidRPr="00A052F6" w:rsidRDefault="00A052F6" w:rsidP="00A052F6">
      <w:pPr>
        <w:ind w:left="720"/>
        <w:rPr>
          <w:sz w:val="24"/>
          <w:szCs w:val="24"/>
        </w:rPr>
      </w:pPr>
    </w:p>
    <w:p w14:paraId="78C15733" w14:textId="77777777" w:rsidR="00A052F6" w:rsidRPr="00A052F6" w:rsidRDefault="00A052F6" w:rsidP="00A052F6">
      <w:pPr>
        <w:rPr>
          <w:sz w:val="24"/>
          <w:szCs w:val="24"/>
        </w:rPr>
      </w:pPr>
    </w:p>
    <w:p w14:paraId="1EFF0409" w14:textId="77777777" w:rsidR="00A066E7" w:rsidRPr="00A052F6" w:rsidRDefault="00A066E7" w:rsidP="00A052F6">
      <w:pPr>
        <w:pStyle w:val="Nagwek1"/>
        <w:numPr>
          <w:ilvl w:val="0"/>
          <w:numId w:val="0"/>
        </w:numPr>
        <w:ind w:left="720" w:hanging="720"/>
        <w:jc w:val="center"/>
        <w:rPr>
          <w:rFonts w:cstheme="minorHAnsi"/>
          <w:szCs w:val="24"/>
          <w:lang w:val="pl-PL"/>
        </w:rPr>
      </w:pPr>
    </w:p>
    <w:sectPr w:rsidR="00A066E7" w:rsidRPr="00A052F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8FB98" w14:textId="77777777" w:rsidR="00C15DAF" w:rsidRDefault="00C15DAF" w:rsidP="001F6F3E">
      <w:pPr>
        <w:spacing w:after="0" w:line="240" w:lineRule="auto"/>
      </w:pPr>
      <w:r>
        <w:separator/>
      </w:r>
    </w:p>
  </w:endnote>
  <w:endnote w:type="continuationSeparator" w:id="0">
    <w:p w14:paraId="3779DC27" w14:textId="77777777" w:rsidR="00C15DAF" w:rsidRDefault="00C15DAF" w:rsidP="001F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2341" w14:textId="77777777" w:rsidR="00C15DAF" w:rsidRDefault="00C15DAF" w:rsidP="001F6F3E">
      <w:pPr>
        <w:spacing w:after="0" w:line="240" w:lineRule="auto"/>
      </w:pPr>
      <w:r>
        <w:separator/>
      </w:r>
    </w:p>
  </w:footnote>
  <w:footnote w:type="continuationSeparator" w:id="0">
    <w:p w14:paraId="6AC63C28" w14:textId="77777777" w:rsidR="00C15DAF" w:rsidRDefault="00C15DAF" w:rsidP="001F6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9459B" w14:textId="77777777" w:rsidR="008776A9" w:rsidRDefault="008776A9">
    <w:pPr>
      <w:pStyle w:val="Nagwek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76A9" w:rsidRPr="001F6F3E" w14:paraId="1F184B9D" w14:textId="77777777" w:rsidTr="00515BF7">
      <w:tc>
        <w:tcPr>
          <w:tcW w:w="6379" w:type="dxa"/>
        </w:tcPr>
        <w:p w14:paraId="6C002286" w14:textId="5D4CD4E9" w:rsidR="008776A9" w:rsidRPr="001F6F3E" w:rsidRDefault="00A066E7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A066E7">
            <w:rPr>
              <w:rFonts w:ascii="Arial" w:hAnsi="Arial" w:cs="Arial"/>
              <w:color w:val="4472C4" w:themeColor="accent1"/>
              <w:sz w:val="18"/>
            </w:rPr>
            <w:t>Szczegółowa specyfikacja wymagań - formalna</w:t>
          </w:r>
        </w:p>
      </w:tc>
      <w:tc>
        <w:tcPr>
          <w:tcW w:w="3179" w:type="dxa"/>
        </w:tcPr>
        <w:p w14:paraId="5C395900" w14:textId="245B6823" w:rsidR="008776A9" w:rsidRPr="001F6F3E" w:rsidRDefault="008776A9" w:rsidP="001F6F3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Wersja:           &lt;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2</w:t>
          </w:r>
          <w:r w:rsidR="00666D75">
            <w:rPr>
              <w:rFonts w:ascii="Arial" w:hAnsi="Arial" w:cs="Arial"/>
              <w:color w:val="4472C4" w:themeColor="accent1"/>
              <w:sz w:val="18"/>
            </w:rPr>
            <w:t>.0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f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7EB6BA9" w14:textId="77777777" w:rsidTr="001F6F3E">
      <w:trPr>
        <w:trHeight w:val="341"/>
      </w:trPr>
      <w:tc>
        <w:tcPr>
          <w:tcW w:w="6379" w:type="dxa"/>
        </w:tcPr>
        <w:p w14:paraId="02198E1F" w14:textId="258BDB3B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>
            <w:rPr>
              <w:rFonts w:ascii="Arial" w:hAnsi="Arial" w:cs="Arial"/>
              <w:color w:val="4472C4" w:themeColor="accent1"/>
              <w:sz w:val="18"/>
            </w:rPr>
            <w:t>Projekt Systemu UBEZPIECZALNIA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begin"/>
          </w:r>
          <w:r w:rsidRPr="001F6F3E">
            <w:rPr>
              <w:rFonts w:ascii="Arial" w:hAnsi="Arial" w:cs="Arial"/>
              <w:color w:val="4472C4" w:themeColor="accent1"/>
              <w:sz w:val="18"/>
            </w:rPr>
            <w:instrText xml:space="preserve"> TITLE  \* MERGEFORMAT </w:instrTex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fldChar w:fldCharType="end"/>
          </w:r>
        </w:p>
      </w:tc>
      <w:tc>
        <w:tcPr>
          <w:tcW w:w="3179" w:type="dxa"/>
        </w:tcPr>
        <w:p w14:paraId="296DE4B3" w14:textId="466BBE43" w:rsidR="008776A9" w:rsidRPr="001F6F3E" w:rsidRDefault="008776A9" w:rsidP="001F6F3E">
          <w:pPr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  Data:  &lt;2019/0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4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/0</w:t>
          </w:r>
          <w:r w:rsidR="00A066E7">
            <w:rPr>
              <w:rFonts w:ascii="Arial" w:hAnsi="Arial" w:cs="Arial"/>
              <w:color w:val="4472C4" w:themeColor="accent1"/>
              <w:sz w:val="18"/>
            </w:rPr>
            <w:t>8</w:t>
          </w:r>
          <w:r w:rsidRPr="001F6F3E">
            <w:rPr>
              <w:rFonts w:ascii="Arial" w:hAnsi="Arial" w:cs="Arial"/>
              <w:color w:val="4472C4" w:themeColor="accent1"/>
              <w:sz w:val="18"/>
            </w:rPr>
            <w:t>&gt;</w:t>
          </w:r>
        </w:p>
      </w:tc>
    </w:tr>
    <w:tr w:rsidR="008776A9" w:rsidRPr="001F6F3E" w14:paraId="731E0A91" w14:textId="77777777" w:rsidTr="001F6F3E">
      <w:trPr>
        <w:trHeight w:val="290"/>
      </w:trPr>
      <w:tc>
        <w:tcPr>
          <w:tcW w:w="9558" w:type="dxa"/>
          <w:gridSpan w:val="2"/>
        </w:tcPr>
        <w:p w14:paraId="1D8E31ED" w14:textId="52134609" w:rsidR="008776A9" w:rsidRPr="001F6F3E" w:rsidRDefault="008776A9" w:rsidP="001F6F3E">
          <w:pPr>
            <w:spacing w:line="240" w:lineRule="auto"/>
            <w:rPr>
              <w:rFonts w:ascii="Arial" w:hAnsi="Arial" w:cs="Arial"/>
              <w:color w:val="4472C4" w:themeColor="accent1"/>
              <w:sz w:val="18"/>
            </w:rPr>
          </w:pPr>
          <w:r w:rsidRPr="001F6F3E">
            <w:rPr>
              <w:rFonts w:ascii="Arial" w:hAnsi="Arial" w:cs="Arial"/>
              <w:color w:val="4472C4" w:themeColor="accent1"/>
              <w:sz w:val="18"/>
            </w:rPr>
            <w:t xml:space="preserve">Identyfikator dokumentu: </w:t>
          </w:r>
          <w:r w:rsidR="00A066E7" w:rsidRPr="00A066E7">
            <w:rPr>
              <w:rFonts w:ascii="Arial" w:hAnsi="Arial" w:cs="Arial"/>
              <w:color w:val="4472C4" w:themeColor="accent1"/>
              <w:sz w:val="18"/>
            </w:rPr>
            <w:t>PSU_C4_</w:t>
          </w:r>
          <w:r w:rsidR="00A052F6">
            <w:rPr>
              <w:rFonts w:ascii="Arial" w:hAnsi="Arial" w:cs="Arial"/>
              <w:color w:val="4472C4" w:themeColor="accent1"/>
              <w:sz w:val="18"/>
            </w:rPr>
            <w:t>2</w:t>
          </w:r>
        </w:p>
      </w:tc>
    </w:tr>
  </w:tbl>
  <w:p w14:paraId="628842BA" w14:textId="77777777" w:rsidR="008776A9" w:rsidRPr="001F6F3E" w:rsidRDefault="008776A9">
    <w:pPr>
      <w:pStyle w:val="Nagwek"/>
      <w:rPr>
        <w:rFonts w:ascii="Arial" w:hAnsi="Arial" w:cs="Arial"/>
        <w:sz w:val="18"/>
      </w:rPr>
    </w:pPr>
  </w:p>
  <w:p w14:paraId="2074C2B2" w14:textId="77777777" w:rsidR="008776A9" w:rsidRDefault="008776A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50899"/>
    <w:multiLevelType w:val="hybridMultilevel"/>
    <w:tmpl w:val="5012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C5350"/>
    <w:multiLevelType w:val="hybridMultilevel"/>
    <w:tmpl w:val="27E840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63A1F"/>
    <w:multiLevelType w:val="hybridMultilevel"/>
    <w:tmpl w:val="FD403D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126D7"/>
    <w:multiLevelType w:val="hybridMultilevel"/>
    <w:tmpl w:val="30441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3E"/>
    <w:rsid w:val="0002305B"/>
    <w:rsid w:val="00076C50"/>
    <w:rsid w:val="000958EA"/>
    <w:rsid w:val="000962E2"/>
    <w:rsid w:val="000B4FF9"/>
    <w:rsid w:val="000E596E"/>
    <w:rsid w:val="00136345"/>
    <w:rsid w:val="00145D86"/>
    <w:rsid w:val="00153E56"/>
    <w:rsid w:val="00191437"/>
    <w:rsid w:val="001A5448"/>
    <w:rsid w:val="001A65F2"/>
    <w:rsid w:val="001F55A0"/>
    <w:rsid w:val="001F6F3E"/>
    <w:rsid w:val="0021141D"/>
    <w:rsid w:val="00244F8D"/>
    <w:rsid w:val="003044E8"/>
    <w:rsid w:val="0034683D"/>
    <w:rsid w:val="00385EDB"/>
    <w:rsid w:val="003B6891"/>
    <w:rsid w:val="003C10B9"/>
    <w:rsid w:val="004472E9"/>
    <w:rsid w:val="00476CFA"/>
    <w:rsid w:val="004A52C5"/>
    <w:rsid w:val="0051214C"/>
    <w:rsid w:val="00515BF7"/>
    <w:rsid w:val="00542B71"/>
    <w:rsid w:val="005846B3"/>
    <w:rsid w:val="005E5D7E"/>
    <w:rsid w:val="00623B16"/>
    <w:rsid w:val="00665607"/>
    <w:rsid w:val="00666D75"/>
    <w:rsid w:val="006C13FD"/>
    <w:rsid w:val="00770AB1"/>
    <w:rsid w:val="00777916"/>
    <w:rsid w:val="00787920"/>
    <w:rsid w:val="007B74DC"/>
    <w:rsid w:val="007D619E"/>
    <w:rsid w:val="00853198"/>
    <w:rsid w:val="008776A9"/>
    <w:rsid w:val="0089432A"/>
    <w:rsid w:val="008A59F1"/>
    <w:rsid w:val="008B4C5A"/>
    <w:rsid w:val="008C56A8"/>
    <w:rsid w:val="008C6C0C"/>
    <w:rsid w:val="0097331A"/>
    <w:rsid w:val="009B1056"/>
    <w:rsid w:val="009D780E"/>
    <w:rsid w:val="00A052F6"/>
    <w:rsid w:val="00A066E7"/>
    <w:rsid w:val="00A45784"/>
    <w:rsid w:val="00A466FF"/>
    <w:rsid w:val="00A81E08"/>
    <w:rsid w:val="00AE043B"/>
    <w:rsid w:val="00AE5519"/>
    <w:rsid w:val="00AE694A"/>
    <w:rsid w:val="00AF17C7"/>
    <w:rsid w:val="00B00AC3"/>
    <w:rsid w:val="00B171B9"/>
    <w:rsid w:val="00B21443"/>
    <w:rsid w:val="00B26A1F"/>
    <w:rsid w:val="00BA3608"/>
    <w:rsid w:val="00BE13A4"/>
    <w:rsid w:val="00BE2A3C"/>
    <w:rsid w:val="00C15DAF"/>
    <w:rsid w:val="00C2378E"/>
    <w:rsid w:val="00C451B8"/>
    <w:rsid w:val="00C77EA3"/>
    <w:rsid w:val="00C84A4C"/>
    <w:rsid w:val="00CC34EA"/>
    <w:rsid w:val="00CF2F34"/>
    <w:rsid w:val="00D5409E"/>
    <w:rsid w:val="00D64232"/>
    <w:rsid w:val="00D71F63"/>
    <w:rsid w:val="00DA5046"/>
    <w:rsid w:val="00DE18C3"/>
    <w:rsid w:val="00DE37A2"/>
    <w:rsid w:val="00DF395B"/>
    <w:rsid w:val="00DF5B11"/>
    <w:rsid w:val="00E70A59"/>
    <w:rsid w:val="00E70EC8"/>
    <w:rsid w:val="00E92D1D"/>
    <w:rsid w:val="00EB4810"/>
    <w:rsid w:val="00F01519"/>
    <w:rsid w:val="00F0693A"/>
    <w:rsid w:val="00F40C0C"/>
    <w:rsid w:val="00F41820"/>
    <w:rsid w:val="00FC3960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5A5B2"/>
  <w15:chartTrackingRefBased/>
  <w15:docId w15:val="{DE6E25F8-5F87-40AF-B8A1-4C05DF451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qFormat/>
    <w:rsid w:val="003C10B9"/>
    <w:pPr>
      <w:keepNext/>
      <w:widowControl w:val="0"/>
      <w:numPr>
        <w:numId w:val="1"/>
      </w:numPr>
      <w:spacing w:before="24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Nagwek2">
    <w:name w:val="heading 2"/>
    <w:basedOn w:val="Nagwek1"/>
    <w:next w:val="Normalny"/>
    <w:link w:val="Nagwek2Znak"/>
    <w:qFormat/>
    <w:rsid w:val="003C10B9"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link w:val="Nagwek3Znak"/>
    <w:qFormat/>
    <w:rsid w:val="003C10B9"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link w:val="Nagwek4Znak"/>
    <w:qFormat/>
    <w:rsid w:val="003C10B9"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link w:val="Nagwek5Znak"/>
    <w:qFormat/>
    <w:rsid w:val="003C10B9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3C10B9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3C10B9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3C10B9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3C10B9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6F3E"/>
  </w:style>
  <w:style w:type="paragraph" w:styleId="Stopka">
    <w:name w:val="footer"/>
    <w:basedOn w:val="Normalny"/>
    <w:link w:val="StopkaZnak"/>
    <w:uiPriority w:val="99"/>
    <w:unhideWhenUsed/>
    <w:rsid w:val="001F6F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6F3E"/>
  </w:style>
  <w:style w:type="paragraph" w:styleId="Tytu">
    <w:name w:val="Title"/>
    <w:basedOn w:val="Normalny"/>
    <w:next w:val="Normalny"/>
    <w:link w:val="TytuZnak"/>
    <w:qFormat/>
    <w:rsid w:val="001F6F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ytuZnak">
    <w:name w:val="Tytuł Znak"/>
    <w:basedOn w:val="Domylnaczcionkaakapitu"/>
    <w:link w:val="Tytu"/>
    <w:rsid w:val="001F6F3E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ny"/>
    <w:rsid w:val="001F6F3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1Znak">
    <w:name w:val="Nagłówek 1 Znak"/>
    <w:basedOn w:val="Domylnaczcionkaakapitu"/>
    <w:link w:val="Nagwek1"/>
    <w:rsid w:val="003C10B9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rsid w:val="003C10B9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Nagwek3Znak">
    <w:name w:val="Nagłówek 3 Znak"/>
    <w:basedOn w:val="Domylnaczcionkaakapitu"/>
    <w:link w:val="Nagwek3"/>
    <w:rsid w:val="003C10B9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Nagwek4Znak">
    <w:name w:val="Nagłówek 4 Znak"/>
    <w:basedOn w:val="Domylnaczcionkaakapitu"/>
    <w:link w:val="Nagwek4"/>
    <w:rsid w:val="003C10B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agwek5Znak">
    <w:name w:val="Nagłówek 5 Znak"/>
    <w:basedOn w:val="Domylnaczcionkaakapitu"/>
    <w:link w:val="Nagwek5"/>
    <w:rsid w:val="003C10B9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Nagwek6Znak">
    <w:name w:val="Nagłówek 6 Znak"/>
    <w:basedOn w:val="Domylnaczcionkaakapitu"/>
    <w:link w:val="Nagwek6"/>
    <w:rsid w:val="003C10B9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Nagwek7Znak">
    <w:name w:val="Nagłówek 7 Znak"/>
    <w:basedOn w:val="Domylnaczcionkaakapitu"/>
    <w:link w:val="Nagwek7"/>
    <w:rsid w:val="003C10B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agwek8Znak">
    <w:name w:val="Nagłówek 8 Znak"/>
    <w:basedOn w:val="Domylnaczcionkaakapitu"/>
    <w:link w:val="Nagwek8"/>
    <w:uiPriority w:val="99"/>
    <w:rsid w:val="003C10B9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3C10B9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Uwydatnienie">
    <w:name w:val="Emphasis"/>
    <w:uiPriority w:val="20"/>
    <w:qFormat/>
    <w:rsid w:val="003C10B9"/>
    <w:rPr>
      <w:i/>
      <w:iCs/>
    </w:rPr>
  </w:style>
  <w:style w:type="paragraph" w:styleId="Akapitzlist">
    <w:name w:val="List Paragraph"/>
    <w:basedOn w:val="Normalny"/>
    <w:uiPriority w:val="34"/>
    <w:qFormat/>
    <w:rsid w:val="00FD15B4"/>
    <w:pPr>
      <w:spacing w:after="200" w:line="276" w:lineRule="auto"/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F55A0"/>
    <w:pPr>
      <w:keepLines/>
      <w:widowControl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55A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55A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55A0"/>
    <w:rPr>
      <w:color w:val="0563C1" w:themeColor="hyperlink"/>
      <w:u w:val="single"/>
    </w:rPr>
  </w:style>
  <w:style w:type="paragraph" w:styleId="Tekstpodstawowy">
    <w:name w:val="Body Text"/>
    <w:basedOn w:val="Normalny"/>
    <w:link w:val="TekstpodstawowyZnak"/>
    <w:rsid w:val="00076C5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076C5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ezodstpw">
    <w:name w:val="No Spacing"/>
    <w:uiPriority w:val="1"/>
    <w:qFormat/>
    <w:rsid w:val="00F0693A"/>
    <w:pPr>
      <w:spacing w:after="0" w:line="240" w:lineRule="auto"/>
    </w:pPr>
  </w:style>
  <w:style w:type="paragraph" w:customStyle="1" w:styleId="InfoBlue">
    <w:name w:val="InfoBlue"/>
    <w:basedOn w:val="Normalny"/>
    <w:next w:val="Tekstpodstawowy"/>
    <w:autoRedefine/>
    <w:rsid w:val="00787920"/>
    <w:pPr>
      <w:widowControl w:val="0"/>
      <w:tabs>
        <w:tab w:val="left" w:pos="162"/>
        <w:tab w:val="left" w:pos="1260"/>
      </w:tabs>
      <w:spacing w:before="120" w:after="0" w:line="240" w:lineRule="atLeast"/>
      <w:ind w:left="158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Pogrubienie">
    <w:name w:val="Strong"/>
    <w:basedOn w:val="Domylnaczcionkaakapitu"/>
    <w:uiPriority w:val="22"/>
    <w:qFormat/>
    <w:rsid w:val="00787920"/>
    <w:rPr>
      <w:b/>
      <w:bCs/>
    </w:rPr>
  </w:style>
  <w:style w:type="character" w:customStyle="1" w:styleId="3oh-">
    <w:name w:val="_3oh-"/>
    <w:basedOn w:val="Domylnaczcionkaakapitu"/>
    <w:rsid w:val="00C4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E6D6-BE50-4D51-AB61-4781BEB4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Łukojć Kornelia (276379)</dc:creator>
  <cp:keywords/>
  <dc:description/>
  <cp:lastModifiedBy>Łukojć Kornelia (STUD)</cp:lastModifiedBy>
  <cp:revision>7</cp:revision>
  <cp:lastPrinted>2019-04-08T14:44:00Z</cp:lastPrinted>
  <dcterms:created xsi:type="dcterms:W3CDTF">2019-04-08T14:28:00Z</dcterms:created>
  <dcterms:modified xsi:type="dcterms:W3CDTF">2019-04-08T14:44:00Z</dcterms:modified>
</cp:coreProperties>
</file>