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73" w:rsidRPr="00A4775E" w:rsidRDefault="00F61E73" w:rsidP="003222F0">
      <w:pPr>
        <w:pStyle w:val="Tytu"/>
        <w:ind w:left="851" w:right="-705" w:hanging="851"/>
      </w:pPr>
      <w:r>
        <w:tab/>
        <w:t xml:space="preserve">Przedstawienie problemu dla systemu </w:t>
      </w:r>
      <w:r w:rsidR="00946047">
        <w:t>UBEZPIECZALNIA</w:t>
      </w:r>
    </w:p>
    <w:p w:rsidR="00721DBF" w:rsidRDefault="00721DBF" w:rsidP="00721DBF">
      <w:pPr>
        <w:pStyle w:val="Cytatintensywny"/>
      </w:pPr>
      <w:r>
        <w:t>Nieformalna szczegółowa specyfikacja wymagań dla przypadku użycia:</w:t>
      </w:r>
      <w:r w:rsidR="00946047">
        <w:t xml:space="preserve"> Przeglądanie ofert firmy</w:t>
      </w:r>
      <w:r>
        <w:t>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fldSimple w:instr=" DOCPROPERTY &quot;Wersja&quot;  \* MERGEFORMAT ">
        <w:r w:rsidRPr="00FC46FD">
          <w:rPr>
            <w:sz w:val="28"/>
          </w:rPr>
          <w:t>1.0</w:t>
        </w:r>
      </w:fldSimple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7"/>
          <w:footerReference w:type="default" r:id="rId8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BE55EF">
              <w:rPr>
                <w:noProof/>
              </w:rPr>
              <w:t>8 kwietnia 2019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0A13C1">
            <w:pPr>
              <w:pStyle w:val="Tabletext"/>
            </w:pPr>
            <w:fldSimple w:instr=" DOCPROPERTY &quot;Uwaga&quot;  \* MERGEFORMAT ">
              <w:r w:rsidR="00F61E73" w:rsidRPr="004A3247">
                <w:t>Pierwsza wersja dokument</w:t>
              </w:r>
            </w:fldSimple>
            <w:r w:rsidR="00946047">
              <w:t>u</w:t>
            </w:r>
          </w:p>
        </w:tc>
        <w:tc>
          <w:tcPr>
            <w:tcW w:w="2304" w:type="dxa"/>
          </w:tcPr>
          <w:p w:rsidR="00F61E73" w:rsidRPr="004A3247" w:rsidRDefault="00946047" w:rsidP="0019689A">
            <w:pPr>
              <w:pStyle w:val="Tabletext"/>
              <w:ind w:firstLine="30"/>
            </w:pPr>
            <w:r>
              <w:t>Szymon Jarząbek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lastRenderedPageBreak/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721DBF">
          <w:rPr>
            <w:rStyle w:val="Hipercze"/>
            <w:noProof/>
          </w:rPr>
          <w:t xml:space="preserve">Nieformalna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0" w:name="_Toc531244514"/>
      <w:r>
        <w:br w:type="page"/>
      </w:r>
      <w:bookmarkEnd w:id="0"/>
      <w:r w:rsidR="00721DBF">
        <w:lastRenderedPageBreak/>
        <w:t>Nieformalna szczegółowa specyfikacja wymagań</w:t>
      </w:r>
    </w:p>
    <w:p w:rsidR="00721DBF" w:rsidRDefault="00721DBF" w:rsidP="00721DBF"/>
    <w:p w:rsidR="00721DBF" w:rsidRDefault="00721DBF" w:rsidP="00721DBF">
      <w:pPr>
        <w:pStyle w:val="Nagwek8"/>
      </w:pPr>
      <w:r>
        <w:t xml:space="preserve">Nazwa: </w:t>
      </w:r>
      <w:r w:rsidR="00946047">
        <w:rPr>
          <w:color w:val="auto"/>
        </w:rPr>
        <w:t>Przeglądanie ofert firmy</w:t>
      </w:r>
    </w:p>
    <w:p w:rsidR="00721DBF" w:rsidRDefault="00721DBF" w:rsidP="00721DBF">
      <w:pPr>
        <w:pStyle w:val="Nagwek8"/>
      </w:pPr>
      <w:r>
        <w:t xml:space="preserve">Identyfikator: </w:t>
      </w:r>
      <w:r w:rsidRPr="00721DBF">
        <w:rPr>
          <w:color w:val="auto"/>
        </w:rPr>
        <w:t>1A</w:t>
      </w:r>
    </w:p>
    <w:p w:rsidR="00721DBF" w:rsidRDefault="00721DBF" w:rsidP="00721DBF">
      <w:pPr>
        <w:pStyle w:val="Nagwek8"/>
      </w:pPr>
      <w:r>
        <w:t>Podstawowy przebieg przypadku użycia:</w:t>
      </w:r>
    </w:p>
    <w:p w:rsidR="00721DBF" w:rsidRDefault="00721DBF" w:rsidP="00721DBF"/>
    <w:p w:rsidR="00721DBF" w:rsidRDefault="00721DBF" w:rsidP="00721DBF">
      <w:pPr>
        <w:numPr>
          <w:ilvl w:val="0"/>
          <w:numId w:val="33"/>
        </w:numPr>
      </w:pPr>
      <w:r>
        <w:t>Użytkownik systemu</w:t>
      </w:r>
      <w:r w:rsidR="00B00B9E">
        <w:t xml:space="preserve"> </w:t>
      </w:r>
      <w:r w:rsidR="00946047">
        <w:t>wybiera opcje z ofertami firmy.</w:t>
      </w:r>
    </w:p>
    <w:p w:rsidR="00B00B9E" w:rsidRDefault="00B00B9E" w:rsidP="00721DBF">
      <w:pPr>
        <w:numPr>
          <w:ilvl w:val="0"/>
          <w:numId w:val="33"/>
        </w:numPr>
      </w:pPr>
      <w:r>
        <w:t xml:space="preserve">System </w:t>
      </w:r>
      <w:r w:rsidR="00946047">
        <w:t>wyświetla listę ofert oraz podstawowe informacje.</w:t>
      </w:r>
    </w:p>
    <w:p w:rsidR="00B00B9E" w:rsidRDefault="00946047" w:rsidP="00721DBF">
      <w:pPr>
        <w:numPr>
          <w:ilvl w:val="0"/>
          <w:numId w:val="33"/>
        </w:numPr>
      </w:pPr>
      <w:r>
        <w:t>Użytkownik systemu wybiera konkretną ofertę.</w:t>
      </w:r>
    </w:p>
    <w:p w:rsidR="00B00B9E" w:rsidRDefault="00946047" w:rsidP="00946047">
      <w:pPr>
        <w:numPr>
          <w:ilvl w:val="0"/>
          <w:numId w:val="33"/>
        </w:numPr>
      </w:pPr>
      <w:r>
        <w:t>System wyświetla informacje o ofercie.</w:t>
      </w:r>
    </w:p>
    <w:p w:rsidR="00B00B9E" w:rsidRDefault="00B00B9E" w:rsidP="00B00B9E">
      <w:pPr>
        <w:ind w:left="720"/>
      </w:pPr>
    </w:p>
    <w:p w:rsidR="00B00B9E" w:rsidRDefault="00B00B9E" w:rsidP="00B00B9E">
      <w:pPr>
        <w:pStyle w:val="Nagwek8"/>
      </w:pPr>
      <w:r>
        <w:t>Alternatywny przebieg przypadku użycia:</w:t>
      </w:r>
    </w:p>
    <w:p w:rsidR="00B00B9E" w:rsidRDefault="00B00B9E" w:rsidP="00B00B9E"/>
    <w:p w:rsidR="00B00B9E" w:rsidRDefault="00B00B9E" w:rsidP="00B00B9E">
      <w:pPr>
        <w:ind w:firstLine="360"/>
      </w:pPr>
      <w:r>
        <w:t>[1-2</w:t>
      </w:r>
      <w:proofErr w:type="gramStart"/>
      <w:r>
        <w:t xml:space="preserve">]  </w:t>
      </w:r>
      <w:r w:rsidR="00946047">
        <w:t>j</w:t>
      </w:r>
      <w:r>
        <w:t>ak</w:t>
      </w:r>
      <w:proofErr w:type="gramEnd"/>
      <w:r>
        <w:t xml:space="preserve"> w podstawowym przebiegu przypadku użycia</w:t>
      </w:r>
    </w:p>
    <w:p w:rsidR="00B00B9E" w:rsidRDefault="00B00B9E" w:rsidP="00B00B9E">
      <w:pPr>
        <w:ind w:left="360"/>
      </w:pPr>
      <w:r>
        <w:t xml:space="preserve">3a. </w:t>
      </w:r>
      <w:r w:rsidR="00946047">
        <w:t>Użytkownik nie wybiera żadnej oferty.</w:t>
      </w:r>
    </w:p>
    <w:p w:rsidR="00B00B9E" w:rsidRPr="00B00B9E" w:rsidRDefault="00946047" w:rsidP="00946047">
      <w:pPr>
        <w:ind w:firstLine="360"/>
      </w:pPr>
      <w:r>
        <w:t xml:space="preserve"> </w:t>
      </w:r>
      <w:proofErr w:type="gramStart"/>
      <w:r w:rsidR="00B00B9E">
        <w:t xml:space="preserve">[ </w:t>
      </w:r>
      <w:r>
        <w:t>Koniec</w:t>
      </w:r>
      <w:proofErr w:type="gramEnd"/>
      <w:r>
        <w:t xml:space="preserve"> </w:t>
      </w:r>
      <w:r w:rsidR="00B00B9E">
        <w:t>]</w:t>
      </w:r>
    </w:p>
    <w:p w:rsidR="00B00B9E" w:rsidRDefault="00B00B9E" w:rsidP="00B00B9E">
      <w:pPr>
        <w:ind w:left="720"/>
      </w:pPr>
      <w:bookmarkStart w:id="1" w:name="_GoBack"/>
      <w:bookmarkEnd w:id="1"/>
    </w:p>
    <w:p w:rsidR="00B00B9E" w:rsidRPr="00721DBF" w:rsidRDefault="00B00B9E" w:rsidP="00B00B9E">
      <w:pPr>
        <w:ind w:left="720"/>
      </w:pPr>
    </w:p>
    <w:p w:rsidR="00721DBF" w:rsidRPr="00721DBF" w:rsidRDefault="00721DBF" w:rsidP="00721DBF"/>
    <w:sectPr w:rsidR="00721DBF" w:rsidRPr="00721DBF" w:rsidSect="00330096">
      <w:headerReference w:type="even" r:id="rId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02E" w:rsidRDefault="00E6602E">
      <w:pPr>
        <w:spacing w:line="240" w:lineRule="auto"/>
      </w:pPr>
      <w:r>
        <w:separator/>
      </w:r>
    </w:p>
  </w:endnote>
  <w:endnote w:type="continuationSeparator" w:id="0">
    <w:p w:rsidR="00E6602E" w:rsidRDefault="00E66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766E5A" w:rsidRPr="00766E5A">
      <w:rPr>
        <w:rFonts w:ascii="Cambria" w:hAnsi="Cambria"/>
        <w:noProof/>
      </w:rPr>
      <w:t>4</w:t>
    </w:r>
    <w:r w:rsidR="000A13C1">
      <w:rPr>
        <w:rFonts w:ascii="Cambria" w:hAnsi="Cambria"/>
        <w:noProof/>
      </w:rPr>
      <w:fldChar w:fldCharType="end"/>
    </w:r>
    <w:r>
      <w:t xml:space="preserve"> / </w:t>
    </w:r>
    <w:fldSimple w:instr=" NUMPAGES   \* MERGEFORMAT ">
      <w:r w:rsidR="00766E5A"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02E" w:rsidRDefault="00E6602E">
      <w:pPr>
        <w:spacing w:line="240" w:lineRule="auto"/>
      </w:pPr>
      <w:r>
        <w:separator/>
      </w:r>
    </w:p>
  </w:footnote>
  <w:footnote w:type="continuationSeparator" w:id="0">
    <w:p w:rsidR="00E6602E" w:rsidRDefault="00E66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 xml:space="preserve">Warszawa    </w:t>
    </w:r>
    <w:r w:rsidR="00946047">
      <w:rPr>
        <w:rStyle w:val="Wyrnienieintensywne"/>
      </w:rPr>
      <w:t>8 kwietnia</w:t>
    </w:r>
    <w:r>
      <w:rPr>
        <w:rStyle w:val="Wyrnienieintensywne"/>
      </w:rPr>
      <w:t xml:space="preserve"> 201</w:t>
    </w:r>
    <w:r w:rsidR="00946047">
      <w:rPr>
        <w:rStyle w:val="Wyrnienieintensywne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1E73" w:rsidRDefault="00F61E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 w15:restartNumberingAfterBreak="0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 w15:restartNumberingAfterBreak="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 w15:restartNumberingAfterBreak="0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 w15:restartNumberingAfterBreak="0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 w15:restartNumberingAfterBreak="0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F3CEF"/>
    <w:rsid w:val="0068028D"/>
    <w:rsid w:val="006C03F4"/>
    <w:rsid w:val="00721DBF"/>
    <w:rsid w:val="00766E5A"/>
    <w:rsid w:val="007F0CA3"/>
    <w:rsid w:val="007F6A28"/>
    <w:rsid w:val="00855420"/>
    <w:rsid w:val="008826FC"/>
    <w:rsid w:val="00946047"/>
    <w:rsid w:val="00956AFE"/>
    <w:rsid w:val="00993AA9"/>
    <w:rsid w:val="00A37502"/>
    <w:rsid w:val="00A4775E"/>
    <w:rsid w:val="00A715A0"/>
    <w:rsid w:val="00A7791F"/>
    <w:rsid w:val="00A91D34"/>
    <w:rsid w:val="00B00B9E"/>
    <w:rsid w:val="00BE55EF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6602E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3FA9CE"/>
  <w15:docId w15:val="{ACD2D3B4-16C1-4439-AC38-9BCAC442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5</TotalTime>
  <Pages>4</Pages>
  <Words>149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Szymon Jarząbek</cp:lastModifiedBy>
  <cp:revision>3</cp:revision>
  <cp:lastPrinted>2012-02-11T15:29:00Z</cp:lastPrinted>
  <dcterms:created xsi:type="dcterms:W3CDTF">2019-04-08T11:46:00Z</dcterms:created>
  <dcterms:modified xsi:type="dcterms:W3CDTF">2019-04-08T11:51:00Z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