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2B0A2" w14:textId="77777777" w:rsidR="001F6F3E" w:rsidRPr="0077734B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14:paraId="695F1F73" w14:textId="77777777" w:rsidR="001F6F3E" w:rsidRPr="0077734B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14:paraId="01466E80" w14:textId="77777777" w:rsidR="001F6F3E" w:rsidRPr="0077734B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77734B">
        <w:rPr>
          <w:rFonts w:asciiTheme="minorHAnsi" w:hAnsiTheme="minorHAnsi" w:cstheme="minorHAnsi"/>
          <w:sz w:val="28"/>
          <w:lang w:val="pl-PL"/>
        </w:rPr>
        <w:fldChar w:fldCharType="begin"/>
      </w:r>
      <w:r w:rsidRPr="0077734B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77734B">
        <w:rPr>
          <w:rFonts w:asciiTheme="minorHAnsi" w:hAnsiTheme="minorHAnsi" w:cstheme="minorHAnsi"/>
          <w:sz w:val="28"/>
          <w:lang w:val="pl-PL"/>
        </w:rPr>
        <w:fldChar w:fldCharType="separate"/>
      </w:r>
      <w:r w:rsidRPr="0077734B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77734B">
        <w:rPr>
          <w:rFonts w:asciiTheme="minorHAnsi" w:hAnsiTheme="minorHAnsi" w:cstheme="minorHAnsi"/>
          <w:sz w:val="28"/>
          <w:lang w:val="pl-PL"/>
        </w:rPr>
        <w:fldChar w:fldCharType="end"/>
      </w:r>
    </w:p>
    <w:p w14:paraId="58EB3B3B" w14:textId="59D1FAA4" w:rsidR="00A052F6" w:rsidRPr="0077734B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77734B">
        <w:rPr>
          <w:rFonts w:asciiTheme="minorHAnsi" w:hAnsiTheme="minorHAnsi" w:cstheme="minorHAnsi"/>
          <w:lang w:val="pl-PL"/>
        </w:rPr>
        <w:fldChar w:fldCharType="begin"/>
      </w:r>
      <w:r w:rsidRPr="0077734B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77734B">
        <w:rPr>
          <w:rFonts w:asciiTheme="minorHAnsi" w:hAnsiTheme="minorHAnsi" w:cstheme="minorHAnsi"/>
          <w:lang w:val="pl-PL"/>
        </w:rPr>
        <w:fldChar w:fldCharType="separate"/>
      </w:r>
      <w:r w:rsidR="00A066E7" w:rsidRPr="0077734B">
        <w:rPr>
          <w:rFonts w:asciiTheme="minorHAnsi" w:hAnsiTheme="minorHAnsi" w:cstheme="minorHAnsi"/>
          <w:lang w:val="pl-PL"/>
        </w:rPr>
        <w:t>PSU_C4_</w:t>
      </w:r>
      <w:r w:rsidR="0077734B">
        <w:rPr>
          <w:rFonts w:asciiTheme="minorHAnsi" w:hAnsiTheme="minorHAnsi" w:cstheme="minorHAnsi"/>
          <w:lang w:val="pl-PL"/>
        </w:rPr>
        <w:t>3</w:t>
      </w:r>
      <w:r w:rsidR="00A066E7" w:rsidRPr="0077734B">
        <w:rPr>
          <w:rFonts w:asciiTheme="minorHAnsi" w:hAnsiTheme="minorHAnsi" w:cstheme="minorHAnsi"/>
          <w:lang w:val="pl-PL"/>
        </w:rPr>
        <w:t xml:space="preserve"> - Szczegółowa specyfikacja wymagań </w:t>
      </w:r>
    </w:p>
    <w:p w14:paraId="0609D150" w14:textId="09329B52" w:rsidR="001F55A0" w:rsidRPr="0077734B" w:rsidRDefault="00A066E7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77734B">
        <w:rPr>
          <w:rFonts w:asciiTheme="minorHAnsi" w:hAnsiTheme="minorHAnsi" w:cstheme="minorHAnsi"/>
          <w:lang w:val="pl-PL"/>
        </w:rPr>
        <w:t>-</w:t>
      </w:r>
      <w:r w:rsidR="0077734B" w:rsidRPr="0077734B">
        <w:rPr>
          <w:rFonts w:asciiTheme="minorHAnsi" w:hAnsiTheme="minorHAnsi" w:cstheme="minorHAnsi"/>
          <w:lang w:val="pl-PL"/>
        </w:rPr>
        <w:t>styl RUP</w:t>
      </w:r>
      <w:r w:rsidR="001F6F3E" w:rsidRPr="0077734B">
        <w:rPr>
          <w:rFonts w:asciiTheme="minorHAnsi" w:hAnsiTheme="minorHAnsi" w:cstheme="minorHAnsi"/>
          <w:lang w:val="pl-PL"/>
        </w:rPr>
        <w:t xml:space="preserve"> </w:t>
      </w:r>
    </w:p>
    <w:p w14:paraId="41AF8F01" w14:textId="77777777" w:rsidR="001F6F3E" w:rsidRPr="0077734B" w:rsidRDefault="001F6F3E" w:rsidP="00777916">
      <w:pPr>
        <w:pStyle w:val="Tytu"/>
        <w:jc w:val="left"/>
        <w:rPr>
          <w:rFonts w:asciiTheme="minorHAnsi" w:hAnsiTheme="minorHAnsi" w:cstheme="minorHAnsi"/>
          <w:lang w:val="pl-PL"/>
        </w:rPr>
      </w:pPr>
      <w:r w:rsidRPr="0077734B">
        <w:rPr>
          <w:rFonts w:asciiTheme="minorHAnsi" w:hAnsiTheme="minorHAnsi" w:cstheme="minorHAnsi"/>
          <w:lang w:val="pl-PL"/>
        </w:rPr>
        <w:fldChar w:fldCharType="end"/>
      </w:r>
    </w:p>
    <w:p w14:paraId="070DED65" w14:textId="609C259F" w:rsidR="001F6F3E" w:rsidRPr="0077734B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77734B">
        <w:rPr>
          <w:rFonts w:asciiTheme="minorHAnsi" w:hAnsiTheme="minorHAnsi" w:cstheme="minorHAnsi"/>
          <w:sz w:val="28"/>
          <w:lang w:val="pl-PL"/>
        </w:rPr>
        <w:t>Wersja &lt;</w:t>
      </w:r>
      <w:r w:rsidR="00A066E7" w:rsidRPr="0077734B">
        <w:rPr>
          <w:rFonts w:asciiTheme="minorHAnsi" w:hAnsiTheme="minorHAnsi" w:cstheme="minorHAnsi"/>
          <w:sz w:val="28"/>
          <w:lang w:val="pl-PL"/>
        </w:rPr>
        <w:t>2</w:t>
      </w:r>
      <w:r w:rsidR="00666D75" w:rsidRPr="0077734B">
        <w:rPr>
          <w:rFonts w:asciiTheme="minorHAnsi" w:hAnsiTheme="minorHAnsi" w:cstheme="minorHAnsi"/>
          <w:sz w:val="28"/>
          <w:lang w:val="pl-PL"/>
        </w:rPr>
        <w:t>.0</w:t>
      </w:r>
      <w:r w:rsidR="00A066E7" w:rsidRPr="0077734B">
        <w:rPr>
          <w:rFonts w:asciiTheme="minorHAnsi" w:hAnsiTheme="minorHAnsi" w:cstheme="minorHAnsi"/>
          <w:sz w:val="28"/>
          <w:lang w:val="pl-PL"/>
        </w:rPr>
        <w:t>f</w:t>
      </w:r>
      <w:r w:rsidRPr="0077734B">
        <w:rPr>
          <w:rFonts w:asciiTheme="minorHAnsi" w:hAnsiTheme="minorHAnsi" w:cstheme="minorHAnsi"/>
          <w:sz w:val="28"/>
          <w:lang w:val="pl-PL"/>
        </w:rPr>
        <w:t>&gt;</w:t>
      </w:r>
    </w:p>
    <w:p w14:paraId="3C58EF9E" w14:textId="77777777" w:rsidR="00515BF7" w:rsidRPr="0077734B" w:rsidRDefault="00515BF7" w:rsidP="00FD15B4">
      <w:pPr>
        <w:jc w:val="both"/>
        <w:rPr>
          <w:rFonts w:cstheme="minorHAnsi"/>
        </w:rPr>
      </w:pPr>
    </w:p>
    <w:p w14:paraId="3AED5585" w14:textId="77777777" w:rsidR="001F6F3E" w:rsidRPr="0077734B" w:rsidRDefault="001F6F3E" w:rsidP="00FD15B4">
      <w:pPr>
        <w:jc w:val="both"/>
        <w:rPr>
          <w:rFonts w:cstheme="minorHAnsi"/>
        </w:rPr>
      </w:pPr>
    </w:p>
    <w:p w14:paraId="3DF68FFB" w14:textId="77777777" w:rsidR="001F6F3E" w:rsidRPr="0077734B" w:rsidRDefault="001F6F3E" w:rsidP="00FD15B4">
      <w:pPr>
        <w:jc w:val="both"/>
        <w:rPr>
          <w:rFonts w:cstheme="minorHAnsi"/>
        </w:rPr>
      </w:pPr>
    </w:p>
    <w:p w14:paraId="36FE60A8" w14:textId="77777777" w:rsidR="001F6F3E" w:rsidRPr="0077734B" w:rsidRDefault="001F6F3E" w:rsidP="00FD15B4">
      <w:pPr>
        <w:jc w:val="both"/>
        <w:rPr>
          <w:rFonts w:cstheme="minorHAnsi"/>
        </w:rPr>
      </w:pPr>
    </w:p>
    <w:p w14:paraId="57CEEA04" w14:textId="77777777" w:rsidR="001F6F3E" w:rsidRPr="0077734B" w:rsidRDefault="001F6F3E" w:rsidP="00FD15B4">
      <w:pPr>
        <w:jc w:val="both"/>
        <w:rPr>
          <w:rFonts w:cstheme="minorHAnsi"/>
        </w:rPr>
      </w:pPr>
    </w:p>
    <w:p w14:paraId="37F48541" w14:textId="77777777" w:rsidR="001F6F3E" w:rsidRPr="0077734B" w:rsidRDefault="001F6F3E" w:rsidP="00FD15B4">
      <w:pPr>
        <w:jc w:val="both"/>
        <w:rPr>
          <w:rFonts w:cstheme="minorHAnsi"/>
        </w:rPr>
      </w:pPr>
    </w:p>
    <w:p w14:paraId="3AA8D45F" w14:textId="77777777" w:rsidR="001F6F3E" w:rsidRPr="0077734B" w:rsidRDefault="001F6F3E" w:rsidP="00FD15B4">
      <w:pPr>
        <w:jc w:val="both"/>
        <w:rPr>
          <w:rFonts w:cstheme="minorHAnsi"/>
        </w:rPr>
      </w:pPr>
    </w:p>
    <w:p w14:paraId="79E81E78" w14:textId="77777777" w:rsidR="001F6F3E" w:rsidRPr="0077734B" w:rsidRDefault="001F6F3E" w:rsidP="00FD15B4">
      <w:pPr>
        <w:jc w:val="both"/>
        <w:rPr>
          <w:rFonts w:cstheme="minorHAnsi"/>
        </w:rPr>
      </w:pPr>
    </w:p>
    <w:p w14:paraId="58E5D941" w14:textId="77777777" w:rsidR="001F6F3E" w:rsidRPr="0077734B" w:rsidRDefault="001F6F3E" w:rsidP="00FD15B4">
      <w:pPr>
        <w:jc w:val="both"/>
        <w:rPr>
          <w:rFonts w:cstheme="minorHAnsi"/>
        </w:rPr>
      </w:pPr>
    </w:p>
    <w:p w14:paraId="04CC6F9A" w14:textId="77777777" w:rsidR="001F6F3E" w:rsidRPr="0077734B" w:rsidRDefault="001F6F3E" w:rsidP="00FD15B4">
      <w:pPr>
        <w:jc w:val="both"/>
        <w:rPr>
          <w:rFonts w:cstheme="minorHAnsi"/>
        </w:rPr>
      </w:pPr>
    </w:p>
    <w:p w14:paraId="31E22A62" w14:textId="77777777" w:rsidR="001F6F3E" w:rsidRPr="0077734B" w:rsidRDefault="001F6F3E" w:rsidP="00FD15B4">
      <w:pPr>
        <w:jc w:val="both"/>
        <w:rPr>
          <w:rFonts w:cstheme="minorHAnsi"/>
        </w:rPr>
      </w:pPr>
    </w:p>
    <w:p w14:paraId="4C80B75C" w14:textId="77777777" w:rsidR="001F6F3E" w:rsidRPr="0077734B" w:rsidRDefault="001F6F3E" w:rsidP="00FD15B4">
      <w:pPr>
        <w:jc w:val="both"/>
        <w:rPr>
          <w:rFonts w:cstheme="minorHAnsi"/>
        </w:rPr>
      </w:pPr>
    </w:p>
    <w:p w14:paraId="01072263" w14:textId="77777777" w:rsidR="001F6F3E" w:rsidRPr="0077734B" w:rsidRDefault="001F6F3E" w:rsidP="00FD15B4">
      <w:pPr>
        <w:jc w:val="both"/>
        <w:rPr>
          <w:rFonts w:cstheme="minorHAnsi"/>
        </w:rPr>
      </w:pPr>
    </w:p>
    <w:p w14:paraId="09BEDAE7" w14:textId="77777777" w:rsidR="001F6F3E" w:rsidRPr="0077734B" w:rsidRDefault="001F6F3E" w:rsidP="00FD15B4">
      <w:pPr>
        <w:jc w:val="both"/>
        <w:rPr>
          <w:rFonts w:cstheme="minorHAnsi"/>
        </w:rPr>
      </w:pPr>
    </w:p>
    <w:p w14:paraId="79E08677" w14:textId="77777777" w:rsidR="001F6F3E" w:rsidRPr="0077734B" w:rsidRDefault="001F6F3E" w:rsidP="00FD15B4">
      <w:pPr>
        <w:jc w:val="both"/>
        <w:rPr>
          <w:rFonts w:cstheme="minorHAnsi"/>
        </w:rPr>
      </w:pPr>
    </w:p>
    <w:p w14:paraId="35937190" w14:textId="77777777" w:rsidR="001F6F3E" w:rsidRPr="0077734B" w:rsidRDefault="001F6F3E" w:rsidP="00FD15B4">
      <w:pPr>
        <w:jc w:val="both"/>
        <w:rPr>
          <w:rFonts w:cstheme="minorHAnsi"/>
        </w:rPr>
      </w:pPr>
    </w:p>
    <w:p w14:paraId="747879F3" w14:textId="77777777" w:rsidR="001F6F3E" w:rsidRPr="0077734B" w:rsidRDefault="001F6F3E" w:rsidP="00FD15B4">
      <w:pPr>
        <w:jc w:val="both"/>
        <w:rPr>
          <w:rFonts w:cstheme="minorHAnsi"/>
        </w:rPr>
      </w:pPr>
    </w:p>
    <w:p w14:paraId="4CEB5AE9" w14:textId="77777777" w:rsidR="001F6F3E" w:rsidRPr="0077734B" w:rsidRDefault="001F6F3E" w:rsidP="00FD15B4">
      <w:pPr>
        <w:jc w:val="both"/>
        <w:rPr>
          <w:rFonts w:cstheme="minorHAnsi"/>
        </w:rPr>
      </w:pPr>
    </w:p>
    <w:p w14:paraId="7C0B6B64" w14:textId="77777777" w:rsidR="001F6F3E" w:rsidRPr="0077734B" w:rsidRDefault="001F6F3E" w:rsidP="00FD15B4">
      <w:pPr>
        <w:jc w:val="both"/>
        <w:rPr>
          <w:rFonts w:cstheme="minorHAnsi"/>
        </w:rPr>
      </w:pPr>
    </w:p>
    <w:p w14:paraId="5D23D7DC" w14:textId="77777777" w:rsidR="001F6F3E" w:rsidRPr="0077734B" w:rsidRDefault="001F6F3E" w:rsidP="00FD15B4">
      <w:pPr>
        <w:jc w:val="both"/>
        <w:rPr>
          <w:rFonts w:cstheme="minorHAnsi"/>
        </w:rPr>
      </w:pPr>
    </w:p>
    <w:p w14:paraId="431CE891" w14:textId="77777777" w:rsidR="001F6F3E" w:rsidRPr="0077734B" w:rsidRDefault="001F6F3E" w:rsidP="00FD15B4">
      <w:pPr>
        <w:jc w:val="both"/>
        <w:rPr>
          <w:rFonts w:cstheme="minorHAnsi"/>
        </w:rPr>
      </w:pPr>
    </w:p>
    <w:p w14:paraId="4712CDC1" w14:textId="77777777" w:rsidR="001F6F3E" w:rsidRPr="0077734B" w:rsidRDefault="001F6F3E" w:rsidP="00FD15B4">
      <w:pPr>
        <w:jc w:val="both"/>
        <w:rPr>
          <w:rFonts w:cstheme="minorHAnsi"/>
        </w:rPr>
      </w:pPr>
    </w:p>
    <w:p w14:paraId="376C3F1A" w14:textId="77777777" w:rsidR="00777916" w:rsidRPr="0077734B" w:rsidRDefault="00777916" w:rsidP="001F55A0">
      <w:pPr>
        <w:jc w:val="center"/>
        <w:rPr>
          <w:rFonts w:cstheme="minorHAnsi"/>
          <w:b/>
          <w:sz w:val="32"/>
        </w:rPr>
      </w:pPr>
    </w:p>
    <w:p w14:paraId="4EBDA80E" w14:textId="77777777" w:rsidR="001F6F3E" w:rsidRPr="0077734B" w:rsidRDefault="001F6F3E" w:rsidP="001F55A0">
      <w:pPr>
        <w:jc w:val="center"/>
        <w:rPr>
          <w:rFonts w:cstheme="minorHAnsi"/>
          <w:b/>
          <w:sz w:val="32"/>
        </w:rPr>
      </w:pPr>
      <w:r w:rsidRPr="0077734B">
        <w:rPr>
          <w:rFonts w:cstheme="minorHAnsi"/>
          <w:b/>
          <w:sz w:val="32"/>
        </w:rPr>
        <w:t>HISTORIA DOKUMENTU</w:t>
      </w:r>
      <w:r w:rsidR="003C10B9" w:rsidRPr="0077734B">
        <w:rPr>
          <w:rFonts w:cstheme="minorHAnsi"/>
          <w:b/>
          <w:sz w:val="32"/>
        </w:rPr>
        <w:t>:</w:t>
      </w:r>
    </w:p>
    <w:tbl>
      <w:tblPr>
        <w:tblW w:w="86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4012"/>
        <w:gridCol w:w="2304"/>
      </w:tblGrid>
      <w:tr w:rsidR="001F6F3E" w:rsidRPr="0077734B" w14:paraId="2378EE62" w14:textId="77777777" w:rsidTr="00770AB1">
        <w:trPr>
          <w:jc w:val="center"/>
        </w:trPr>
        <w:tc>
          <w:tcPr>
            <w:tcW w:w="1552" w:type="dxa"/>
          </w:tcPr>
          <w:p w14:paraId="5CE4F23B" w14:textId="77777777" w:rsidR="001F6F3E" w:rsidRPr="0077734B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77734B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14:paraId="562DB6C5" w14:textId="77777777" w:rsidR="001F6F3E" w:rsidRPr="0077734B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77734B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4012" w:type="dxa"/>
          </w:tcPr>
          <w:p w14:paraId="32C98EA4" w14:textId="77777777" w:rsidR="001F6F3E" w:rsidRPr="0077734B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77734B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14:paraId="7971F2B4" w14:textId="77777777" w:rsidR="001F6F3E" w:rsidRPr="0077734B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77734B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77734B" w14:paraId="616D968D" w14:textId="77777777" w:rsidTr="00770AB1">
        <w:trPr>
          <w:jc w:val="center"/>
        </w:trPr>
        <w:tc>
          <w:tcPr>
            <w:tcW w:w="1552" w:type="dxa"/>
          </w:tcPr>
          <w:p w14:paraId="715DFD57" w14:textId="5FFFE040" w:rsidR="001F6F3E" w:rsidRPr="0077734B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Fonts w:asciiTheme="minorHAnsi" w:hAnsiTheme="minorHAnsi" w:cstheme="minorHAnsi"/>
                <w:lang w:val="pl-PL"/>
              </w:rPr>
              <w:t>&lt; 2019/0</w:t>
            </w:r>
            <w:r w:rsidR="00A066E7" w:rsidRPr="0077734B">
              <w:rPr>
                <w:rFonts w:asciiTheme="minorHAnsi" w:hAnsiTheme="minorHAnsi" w:cstheme="minorHAnsi"/>
                <w:lang w:val="pl-PL"/>
              </w:rPr>
              <w:t>4</w:t>
            </w:r>
            <w:r w:rsidRPr="0077734B">
              <w:rPr>
                <w:rFonts w:asciiTheme="minorHAnsi" w:hAnsiTheme="minorHAnsi" w:cstheme="minorHAnsi"/>
                <w:lang w:val="pl-PL"/>
              </w:rPr>
              <w:t>/0</w:t>
            </w:r>
            <w:r w:rsidR="00A066E7" w:rsidRPr="0077734B">
              <w:rPr>
                <w:rFonts w:asciiTheme="minorHAnsi" w:hAnsiTheme="minorHAnsi" w:cstheme="minorHAnsi"/>
                <w:lang w:val="pl-PL"/>
              </w:rPr>
              <w:t>8</w:t>
            </w:r>
            <w:r w:rsidRPr="0077734B">
              <w:rPr>
                <w:rFonts w:asciiTheme="minorHAnsi" w:hAnsiTheme="minorHAnsi" w:cstheme="minorHAnsi"/>
                <w:lang w:val="pl-PL"/>
              </w:rPr>
              <w:t xml:space="preserve"> &gt;</w:t>
            </w:r>
          </w:p>
        </w:tc>
        <w:tc>
          <w:tcPr>
            <w:tcW w:w="807" w:type="dxa"/>
          </w:tcPr>
          <w:p w14:paraId="3DCCE758" w14:textId="276DAEC5" w:rsidR="001F6F3E" w:rsidRPr="0077734B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4012" w:type="dxa"/>
          </w:tcPr>
          <w:p w14:paraId="78D3F4CE" w14:textId="2E5A59A8" w:rsidR="001F6F3E" w:rsidRPr="0077734B" w:rsidRDefault="001F6F3E" w:rsidP="00A066E7">
            <w:pPr>
              <w:pStyle w:val="Tabletext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77734B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="00153E56" w:rsidRPr="0077734B">
              <w:rPr>
                <w:rFonts w:asciiTheme="minorHAnsi" w:hAnsiTheme="minorHAnsi" w:cstheme="minorHAnsi"/>
                <w:lang w:val="pl-PL"/>
              </w:rPr>
              <w:t>w</w:t>
            </w:r>
            <w:r w:rsidRPr="0077734B">
              <w:rPr>
                <w:rFonts w:asciiTheme="minorHAnsi" w:hAnsiTheme="minorHAnsi" w:cstheme="minorHAnsi"/>
                <w:lang w:val="pl-PL"/>
              </w:rPr>
              <w:t xml:space="preserve">ersja </w:t>
            </w:r>
            <w:r w:rsidR="00A066E7" w:rsidRPr="0077734B">
              <w:rPr>
                <w:rFonts w:asciiTheme="minorHAnsi" w:hAnsiTheme="minorHAnsi" w:cstheme="minorHAnsi"/>
                <w:lang w:val="pl-PL"/>
              </w:rPr>
              <w:t>dokumentu</w:t>
            </w:r>
          </w:p>
        </w:tc>
        <w:tc>
          <w:tcPr>
            <w:tcW w:w="2304" w:type="dxa"/>
          </w:tcPr>
          <w:p w14:paraId="76637ADE" w14:textId="6EDE5DBD" w:rsidR="001F6F3E" w:rsidRPr="0077734B" w:rsidRDefault="00A066E7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Fonts w:asciiTheme="minorHAnsi" w:hAnsiTheme="minorHAnsi" w:cstheme="minorHAnsi"/>
                <w:lang w:val="pl-PL"/>
              </w:rPr>
              <w:t>Szymon Jarząbek</w:t>
            </w:r>
          </w:p>
        </w:tc>
      </w:tr>
      <w:tr w:rsidR="00C451B8" w:rsidRPr="0077734B" w14:paraId="1BCA01B9" w14:textId="77777777" w:rsidTr="00770AB1">
        <w:trPr>
          <w:jc w:val="center"/>
        </w:trPr>
        <w:tc>
          <w:tcPr>
            <w:tcW w:w="1552" w:type="dxa"/>
          </w:tcPr>
          <w:p w14:paraId="4CF151AA" w14:textId="121AB46E" w:rsidR="00C451B8" w:rsidRPr="0077734B" w:rsidRDefault="00C451B8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Fonts w:asciiTheme="minorHAnsi" w:hAnsiTheme="minorHAnsi" w:cstheme="minorHAnsi"/>
                <w:lang w:val="pl-PL"/>
              </w:rPr>
              <w:t>&lt; 2019/0</w:t>
            </w:r>
            <w:r w:rsidR="00A066E7" w:rsidRPr="0077734B">
              <w:rPr>
                <w:rFonts w:asciiTheme="minorHAnsi" w:hAnsiTheme="minorHAnsi" w:cstheme="minorHAnsi"/>
                <w:lang w:val="pl-PL"/>
              </w:rPr>
              <w:t>4</w:t>
            </w:r>
            <w:r w:rsidRPr="0077734B">
              <w:rPr>
                <w:rFonts w:asciiTheme="minorHAnsi" w:hAnsiTheme="minorHAnsi" w:cstheme="minorHAnsi"/>
                <w:lang w:val="pl-PL"/>
              </w:rPr>
              <w:t>/</w:t>
            </w:r>
            <w:r w:rsidR="00A066E7" w:rsidRPr="0077734B">
              <w:rPr>
                <w:rFonts w:asciiTheme="minorHAnsi" w:hAnsiTheme="minorHAnsi" w:cstheme="minorHAnsi"/>
                <w:lang w:val="pl-PL"/>
              </w:rPr>
              <w:t>08</w:t>
            </w:r>
            <w:r w:rsidR="00CC34EA" w:rsidRPr="0077734B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77734B">
              <w:rPr>
                <w:rFonts w:asciiTheme="minorHAnsi" w:hAnsiTheme="minorHAnsi" w:cstheme="minorHAnsi"/>
                <w:lang w:val="pl-PL"/>
              </w:rPr>
              <w:t>&gt;</w:t>
            </w:r>
          </w:p>
        </w:tc>
        <w:tc>
          <w:tcPr>
            <w:tcW w:w="807" w:type="dxa"/>
          </w:tcPr>
          <w:p w14:paraId="60D6BECC" w14:textId="190C79DB" w:rsidR="00C451B8" w:rsidRPr="0077734B" w:rsidRDefault="00C451B8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Fonts w:asciiTheme="minorHAnsi" w:hAnsiTheme="minorHAnsi" w:cstheme="minorHAnsi"/>
                <w:lang w:val="pl-PL"/>
              </w:rPr>
              <w:t>&lt;</w:t>
            </w:r>
            <w:r w:rsidR="00A066E7" w:rsidRPr="0077734B">
              <w:rPr>
                <w:rFonts w:asciiTheme="minorHAnsi" w:hAnsiTheme="minorHAnsi" w:cstheme="minorHAnsi"/>
                <w:lang w:val="pl-PL"/>
              </w:rPr>
              <w:t>2.0f</w:t>
            </w:r>
            <w:r w:rsidRPr="0077734B">
              <w:rPr>
                <w:rFonts w:asciiTheme="minorHAnsi" w:hAnsiTheme="minorHAnsi" w:cstheme="minorHAnsi"/>
                <w:lang w:val="pl-PL"/>
              </w:rPr>
              <w:t>&gt;</w:t>
            </w:r>
          </w:p>
        </w:tc>
        <w:tc>
          <w:tcPr>
            <w:tcW w:w="4012" w:type="dxa"/>
          </w:tcPr>
          <w:p w14:paraId="2962825C" w14:textId="39F3F14F" w:rsidR="00C451B8" w:rsidRPr="0077734B" w:rsidRDefault="00A066E7" w:rsidP="00A066E7">
            <w:pPr>
              <w:pStyle w:val="Tabletext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Style w:val="3oh-"/>
                <w:rFonts w:asciiTheme="minorHAnsi" w:hAnsiTheme="minorHAnsi" w:cstheme="minorHAnsi"/>
                <w:lang w:val="pl-PL"/>
              </w:rPr>
              <w:t>Zatwierdzenie dokumentu bez poprawek</w:t>
            </w:r>
          </w:p>
        </w:tc>
        <w:tc>
          <w:tcPr>
            <w:tcW w:w="2304" w:type="dxa"/>
          </w:tcPr>
          <w:p w14:paraId="432FCCA0" w14:textId="212CEDF1" w:rsidR="00C451B8" w:rsidRPr="0077734B" w:rsidRDefault="00A066E7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77734B">
              <w:rPr>
                <w:rFonts w:asciiTheme="minorHAnsi" w:hAnsiTheme="minorHAnsi" w:cstheme="minorHAnsi"/>
                <w:lang w:val="pl-PL"/>
              </w:rPr>
              <w:t>Kornelia Łukojć</w:t>
            </w:r>
          </w:p>
        </w:tc>
      </w:tr>
      <w:tr w:rsidR="00666D75" w:rsidRPr="0077734B" w14:paraId="590AA66D" w14:textId="77777777" w:rsidTr="00770AB1">
        <w:trPr>
          <w:jc w:val="center"/>
        </w:trPr>
        <w:tc>
          <w:tcPr>
            <w:tcW w:w="1552" w:type="dxa"/>
          </w:tcPr>
          <w:p w14:paraId="2DD0D7F0" w14:textId="0E18EC3D" w:rsidR="00666D75" w:rsidRPr="0077734B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807" w:type="dxa"/>
          </w:tcPr>
          <w:p w14:paraId="3FF8EE80" w14:textId="1FD6CA3B" w:rsidR="00666D75" w:rsidRPr="0077734B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4012" w:type="dxa"/>
          </w:tcPr>
          <w:p w14:paraId="4BE275F2" w14:textId="062DA31A" w:rsidR="00666D75" w:rsidRPr="0077734B" w:rsidRDefault="00666D75" w:rsidP="00C451B8">
            <w:pPr>
              <w:pStyle w:val="Tabletext"/>
              <w:jc w:val="center"/>
              <w:rPr>
                <w:rStyle w:val="3oh-"/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304" w:type="dxa"/>
          </w:tcPr>
          <w:p w14:paraId="49D3AFC3" w14:textId="2588A4F9" w:rsidR="00666D75" w:rsidRPr="0077734B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14:paraId="44357B76" w14:textId="77777777" w:rsidR="003C10B9" w:rsidRPr="0077734B" w:rsidRDefault="003C10B9" w:rsidP="00FD15B4">
      <w:pPr>
        <w:jc w:val="both"/>
        <w:rPr>
          <w:rFonts w:cstheme="minorHAnsi"/>
        </w:rPr>
      </w:pPr>
    </w:p>
    <w:p w14:paraId="52CE2858" w14:textId="77777777" w:rsidR="003C10B9" w:rsidRPr="0077734B" w:rsidRDefault="003C10B9" w:rsidP="00FD15B4">
      <w:pPr>
        <w:jc w:val="both"/>
        <w:rPr>
          <w:rFonts w:cstheme="minorHAnsi"/>
        </w:rPr>
      </w:pPr>
    </w:p>
    <w:p w14:paraId="49EEA6F0" w14:textId="77777777" w:rsidR="003C10B9" w:rsidRPr="0077734B" w:rsidRDefault="003C10B9" w:rsidP="00FD15B4">
      <w:pPr>
        <w:jc w:val="both"/>
        <w:rPr>
          <w:rFonts w:cstheme="minorHAnsi"/>
        </w:rPr>
      </w:pPr>
    </w:p>
    <w:p w14:paraId="63871F66" w14:textId="77777777" w:rsidR="003C10B9" w:rsidRPr="0077734B" w:rsidRDefault="003C10B9" w:rsidP="00FD15B4">
      <w:pPr>
        <w:jc w:val="both"/>
        <w:rPr>
          <w:rFonts w:cstheme="minorHAnsi"/>
        </w:rPr>
      </w:pPr>
    </w:p>
    <w:p w14:paraId="51CC8091" w14:textId="77777777" w:rsidR="003C10B9" w:rsidRPr="0077734B" w:rsidRDefault="003C10B9" w:rsidP="00FD15B4">
      <w:pPr>
        <w:jc w:val="both"/>
        <w:rPr>
          <w:rFonts w:cstheme="minorHAnsi"/>
        </w:rPr>
      </w:pPr>
    </w:p>
    <w:p w14:paraId="2D6D25D3" w14:textId="77777777" w:rsidR="003C10B9" w:rsidRPr="0077734B" w:rsidRDefault="003C10B9" w:rsidP="00FD15B4">
      <w:pPr>
        <w:jc w:val="both"/>
        <w:rPr>
          <w:rFonts w:cstheme="minorHAnsi"/>
        </w:rPr>
      </w:pPr>
    </w:p>
    <w:p w14:paraId="4F50DFC0" w14:textId="77777777" w:rsidR="003C10B9" w:rsidRPr="0077734B" w:rsidRDefault="003C10B9" w:rsidP="00FD15B4">
      <w:pPr>
        <w:jc w:val="both"/>
        <w:rPr>
          <w:rFonts w:cstheme="minorHAnsi"/>
        </w:rPr>
      </w:pPr>
    </w:p>
    <w:p w14:paraId="6CA4A941" w14:textId="77777777" w:rsidR="003C10B9" w:rsidRPr="0077734B" w:rsidRDefault="003C10B9" w:rsidP="00FD15B4">
      <w:pPr>
        <w:jc w:val="both"/>
        <w:rPr>
          <w:rFonts w:cstheme="minorHAnsi"/>
        </w:rPr>
      </w:pPr>
    </w:p>
    <w:p w14:paraId="03FE2105" w14:textId="77777777" w:rsidR="003C10B9" w:rsidRPr="0077734B" w:rsidRDefault="003C10B9" w:rsidP="00FD15B4">
      <w:pPr>
        <w:jc w:val="both"/>
        <w:rPr>
          <w:rFonts w:cstheme="minorHAnsi"/>
        </w:rPr>
      </w:pPr>
    </w:p>
    <w:p w14:paraId="474580C7" w14:textId="77777777" w:rsidR="003C10B9" w:rsidRPr="0077734B" w:rsidRDefault="003C10B9" w:rsidP="00FD15B4">
      <w:pPr>
        <w:jc w:val="both"/>
        <w:rPr>
          <w:rFonts w:cstheme="minorHAnsi"/>
        </w:rPr>
      </w:pPr>
    </w:p>
    <w:p w14:paraId="506A2277" w14:textId="77777777" w:rsidR="003C10B9" w:rsidRPr="0077734B" w:rsidRDefault="003C10B9" w:rsidP="00FD15B4">
      <w:pPr>
        <w:jc w:val="both"/>
        <w:rPr>
          <w:rFonts w:cstheme="minorHAnsi"/>
        </w:rPr>
      </w:pPr>
    </w:p>
    <w:p w14:paraId="12B916B6" w14:textId="77777777" w:rsidR="003C10B9" w:rsidRPr="0077734B" w:rsidRDefault="003C10B9" w:rsidP="00FD15B4">
      <w:pPr>
        <w:jc w:val="both"/>
        <w:rPr>
          <w:rFonts w:cstheme="minorHAnsi"/>
        </w:rPr>
      </w:pPr>
    </w:p>
    <w:p w14:paraId="61A8F1AC" w14:textId="77777777" w:rsidR="003C10B9" w:rsidRPr="0077734B" w:rsidRDefault="003C10B9" w:rsidP="00FD15B4">
      <w:pPr>
        <w:jc w:val="both"/>
        <w:rPr>
          <w:rFonts w:cstheme="minorHAnsi"/>
        </w:rPr>
      </w:pPr>
    </w:p>
    <w:p w14:paraId="294C3E1C" w14:textId="77777777" w:rsidR="003C10B9" w:rsidRPr="0077734B" w:rsidRDefault="003C10B9" w:rsidP="00FD15B4">
      <w:pPr>
        <w:jc w:val="both"/>
        <w:rPr>
          <w:rFonts w:cstheme="minorHAnsi"/>
        </w:rPr>
      </w:pPr>
    </w:p>
    <w:p w14:paraId="6CF77DDA" w14:textId="77777777" w:rsidR="003C10B9" w:rsidRPr="0077734B" w:rsidRDefault="003C10B9" w:rsidP="00FD15B4">
      <w:pPr>
        <w:jc w:val="both"/>
        <w:rPr>
          <w:rFonts w:cstheme="minorHAnsi"/>
        </w:rPr>
      </w:pPr>
    </w:p>
    <w:p w14:paraId="6DA4118C" w14:textId="77777777" w:rsidR="003C10B9" w:rsidRPr="0077734B" w:rsidRDefault="003C10B9" w:rsidP="00FD15B4">
      <w:pPr>
        <w:jc w:val="both"/>
        <w:rPr>
          <w:rFonts w:cstheme="minorHAnsi"/>
        </w:rPr>
      </w:pPr>
    </w:p>
    <w:p w14:paraId="4A4223B7" w14:textId="77777777" w:rsidR="003C10B9" w:rsidRPr="0077734B" w:rsidRDefault="003C10B9" w:rsidP="00FD15B4">
      <w:pPr>
        <w:jc w:val="both"/>
        <w:rPr>
          <w:rFonts w:cstheme="minorHAnsi"/>
        </w:rPr>
      </w:pPr>
    </w:p>
    <w:p w14:paraId="6661070F" w14:textId="77777777" w:rsidR="003C10B9" w:rsidRPr="0077734B" w:rsidRDefault="003C10B9" w:rsidP="00FD15B4">
      <w:pPr>
        <w:jc w:val="both"/>
        <w:rPr>
          <w:rFonts w:cstheme="minorHAnsi"/>
        </w:rPr>
      </w:pPr>
    </w:p>
    <w:p w14:paraId="3358B3A6" w14:textId="77777777" w:rsidR="00777916" w:rsidRPr="0077734B" w:rsidRDefault="00777916" w:rsidP="001F55A0">
      <w:pPr>
        <w:jc w:val="center"/>
        <w:rPr>
          <w:rFonts w:cstheme="minorHAnsi"/>
          <w:b/>
          <w:sz w:val="36"/>
        </w:rPr>
      </w:pPr>
    </w:p>
    <w:p w14:paraId="6CF0C20A" w14:textId="77777777" w:rsidR="00777916" w:rsidRPr="0077734B" w:rsidRDefault="00777916" w:rsidP="001F55A0">
      <w:pPr>
        <w:jc w:val="center"/>
        <w:rPr>
          <w:rFonts w:cstheme="minorHAnsi"/>
          <w:b/>
          <w:sz w:val="36"/>
        </w:rPr>
      </w:pPr>
    </w:p>
    <w:p w14:paraId="22DE6B93" w14:textId="77777777" w:rsidR="00777916" w:rsidRPr="0077734B" w:rsidRDefault="00777916" w:rsidP="001F55A0">
      <w:pPr>
        <w:jc w:val="center"/>
        <w:rPr>
          <w:rFonts w:cstheme="minorHAnsi"/>
          <w:b/>
          <w:sz w:val="36"/>
        </w:rPr>
      </w:pPr>
    </w:p>
    <w:p w14:paraId="49D1ACFC" w14:textId="77777777" w:rsidR="003C10B9" w:rsidRPr="0077734B" w:rsidRDefault="003C10B9" w:rsidP="001F55A0">
      <w:pPr>
        <w:jc w:val="center"/>
        <w:rPr>
          <w:rFonts w:cstheme="minorHAnsi"/>
          <w:b/>
          <w:sz w:val="36"/>
        </w:rPr>
      </w:pPr>
      <w:r w:rsidRPr="0077734B">
        <w:rPr>
          <w:rFonts w:cstheme="minorHAnsi"/>
          <w:b/>
          <w:sz w:val="36"/>
        </w:rPr>
        <w:lastRenderedPageBreak/>
        <w:t>SPIS TREŚCI:</w:t>
      </w:r>
    </w:p>
    <w:p w14:paraId="6E39F690" w14:textId="77777777" w:rsidR="00A066E7" w:rsidRPr="0077734B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4A6E877F" w14:textId="064AD5F0" w:rsidR="00A066E7" w:rsidRPr="0077734B" w:rsidRDefault="0077734B" w:rsidP="00A066E7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sz w:val="22"/>
          <w:szCs w:val="28"/>
          <w:lang w:val="pl-PL"/>
        </w:rPr>
      </w:pPr>
      <w:r w:rsidRPr="0077734B">
        <w:rPr>
          <w:rFonts w:asciiTheme="minorHAnsi" w:hAnsiTheme="minorHAnsi" w:cstheme="minorHAnsi"/>
          <w:b w:val="0"/>
          <w:sz w:val="22"/>
          <w:szCs w:val="28"/>
          <w:lang w:val="pl-PL"/>
        </w:rPr>
        <w:t>S</w:t>
      </w:r>
      <w:r w:rsidR="00A066E7" w:rsidRPr="0077734B">
        <w:rPr>
          <w:rFonts w:asciiTheme="minorHAnsi" w:hAnsiTheme="minorHAnsi" w:cstheme="minorHAnsi"/>
          <w:b w:val="0"/>
          <w:sz w:val="22"/>
          <w:szCs w:val="28"/>
          <w:lang w:val="pl-PL"/>
        </w:rPr>
        <w:t xml:space="preserve">zczegółowa specyfikacja wymagań </w:t>
      </w:r>
      <w:r w:rsidRPr="0077734B">
        <w:rPr>
          <w:rFonts w:asciiTheme="minorHAnsi" w:hAnsiTheme="minorHAnsi" w:cstheme="minorHAnsi"/>
          <w:b w:val="0"/>
          <w:sz w:val="22"/>
          <w:szCs w:val="28"/>
          <w:lang w:val="pl-PL"/>
        </w:rPr>
        <w:t xml:space="preserve"> w stylu RUP </w:t>
      </w:r>
      <w:r w:rsidR="00A066E7" w:rsidRPr="0077734B">
        <w:rPr>
          <w:rFonts w:asciiTheme="minorHAnsi" w:hAnsiTheme="minorHAnsi" w:cstheme="minorHAnsi"/>
          <w:b w:val="0"/>
          <w:sz w:val="22"/>
          <w:szCs w:val="28"/>
          <w:lang w:val="pl-PL"/>
        </w:rPr>
        <w:t>……………………</w:t>
      </w:r>
      <w:r w:rsidR="00A052F6" w:rsidRPr="0077734B">
        <w:rPr>
          <w:rFonts w:asciiTheme="minorHAnsi" w:hAnsiTheme="minorHAnsi" w:cstheme="minorHAnsi"/>
          <w:b w:val="0"/>
          <w:sz w:val="22"/>
          <w:szCs w:val="28"/>
          <w:lang w:val="pl-PL"/>
        </w:rPr>
        <w:t>…..</w:t>
      </w:r>
      <w:r w:rsidR="00A066E7" w:rsidRPr="0077734B">
        <w:rPr>
          <w:rFonts w:asciiTheme="minorHAnsi" w:hAnsiTheme="minorHAnsi" w:cstheme="minorHAnsi"/>
          <w:b w:val="0"/>
          <w:sz w:val="22"/>
          <w:szCs w:val="28"/>
          <w:lang w:val="pl-PL"/>
        </w:rPr>
        <w:t>……………………………… 4</w:t>
      </w:r>
    </w:p>
    <w:p w14:paraId="6899898D" w14:textId="245E0943" w:rsidR="00A066E7" w:rsidRPr="0077734B" w:rsidRDefault="00A066E7" w:rsidP="00A066E7"/>
    <w:p w14:paraId="409C7980" w14:textId="4DEDE97C" w:rsidR="00A066E7" w:rsidRPr="0077734B" w:rsidRDefault="00A066E7" w:rsidP="00A066E7"/>
    <w:p w14:paraId="3B23068D" w14:textId="49BF1428" w:rsidR="00A066E7" w:rsidRPr="0077734B" w:rsidRDefault="00A066E7" w:rsidP="00A066E7"/>
    <w:p w14:paraId="42752091" w14:textId="226F32F2" w:rsidR="00A066E7" w:rsidRPr="0077734B" w:rsidRDefault="00A066E7" w:rsidP="00A066E7"/>
    <w:p w14:paraId="1F022058" w14:textId="2F9F8CD0" w:rsidR="00A066E7" w:rsidRPr="0077734B" w:rsidRDefault="00A066E7" w:rsidP="00A066E7"/>
    <w:p w14:paraId="16E9CDEC" w14:textId="228D9FB7" w:rsidR="00A066E7" w:rsidRPr="0077734B" w:rsidRDefault="00A066E7" w:rsidP="00A066E7"/>
    <w:p w14:paraId="2E35062D" w14:textId="433AA5E5" w:rsidR="00A066E7" w:rsidRPr="0077734B" w:rsidRDefault="00A066E7" w:rsidP="00A066E7"/>
    <w:p w14:paraId="3BFB08D9" w14:textId="288F51B0" w:rsidR="00A066E7" w:rsidRPr="0077734B" w:rsidRDefault="00A066E7" w:rsidP="00A066E7"/>
    <w:p w14:paraId="1D3D9326" w14:textId="5E42D3D9" w:rsidR="00A066E7" w:rsidRPr="0077734B" w:rsidRDefault="00A066E7" w:rsidP="00A066E7"/>
    <w:p w14:paraId="44C60AC4" w14:textId="7C97E05C" w:rsidR="00A066E7" w:rsidRPr="0077734B" w:rsidRDefault="00A066E7" w:rsidP="00A066E7"/>
    <w:p w14:paraId="69871D7C" w14:textId="7F8305D2" w:rsidR="00A066E7" w:rsidRPr="0077734B" w:rsidRDefault="00A066E7" w:rsidP="00A066E7"/>
    <w:p w14:paraId="60833915" w14:textId="2531B4C5" w:rsidR="00A066E7" w:rsidRPr="0077734B" w:rsidRDefault="00A066E7" w:rsidP="00A066E7"/>
    <w:p w14:paraId="7EF0B0BF" w14:textId="72B97EA7" w:rsidR="00A066E7" w:rsidRPr="0077734B" w:rsidRDefault="00A066E7" w:rsidP="00A066E7"/>
    <w:p w14:paraId="513CC2D4" w14:textId="230B2A17" w:rsidR="00A066E7" w:rsidRPr="0077734B" w:rsidRDefault="00A066E7" w:rsidP="00A066E7"/>
    <w:p w14:paraId="7E5A7D7B" w14:textId="708CE2AC" w:rsidR="00A066E7" w:rsidRPr="0077734B" w:rsidRDefault="00A066E7" w:rsidP="00A066E7"/>
    <w:p w14:paraId="67E0DE96" w14:textId="77777777" w:rsidR="00A066E7" w:rsidRPr="0077734B" w:rsidRDefault="00A066E7" w:rsidP="00A066E7"/>
    <w:p w14:paraId="0951EC68" w14:textId="653EC514" w:rsidR="00A066E7" w:rsidRPr="0077734B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341B8ED2" w14:textId="77777777" w:rsidR="00A066E7" w:rsidRPr="0077734B" w:rsidRDefault="00A066E7" w:rsidP="00A066E7"/>
    <w:p w14:paraId="626C942C" w14:textId="38C8154E" w:rsidR="00A066E7" w:rsidRPr="0077734B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6EE631FE" w14:textId="1018C341" w:rsidR="00A066E7" w:rsidRPr="0077734B" w:rsidRDefault="00A066E7" w:rsidP="00A066E7"/>
    <w:p w14:paraId="21075055" w14:textId="77777777" w:rsidR="00A066E7" w:rsidRPr="0077734B" w:rsidRDefault="00A066E7" w:rsidP="00A066E7"/>
    <w:p w14:paraId="359FB69C" w14:textId="77777777" w:rsidR="00A066E7" w:rsidRPr="0077734B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26EB5CC7" w14:textId="77777777" w:rsidR="00A066E7" w:rsidRPr="0077734B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624D93EA" w14:textId="0BEFAA90" w:rsidR="003044E8" w:rsidRPr="0077734B" w:rsidRDefault="003044E8" w:rsidP="003044E8">
      <w:pPr>
        <w:rPr>
          <w:rFonts w:eastAsia="Times New Roman" w:cstheme="minorHAnsi"/>
          <w:b/>
          <w:sz w:val="24"/>
          <w:szCs w:val="20"/>
        </w:rPr>
      </w:pPr>
    </w:p>
    <w:p w14:paraId="046F02F9" w14:textId="31D1C7D3" w:rsidR="00A066E7" w:rsidRPr="0077734B" w:rsidRDefault="00A066E7" w:rsidP="003044E8">
      <w:pPr>
        <w:rPr>
          <w:rFonts w:cstheme="minorHAnsi"/>
        </w:rPr>
      </w:pPr>
    </w:p>
    <w:p w14:paraId="0108BE8C" w14:textId="12D31085" w:rsidR="00A052F6" w:rsidRPr="0077734B" w:rsidRDefault="0077734B" w:rsidP="00A052F6">
      <w:pPr>
        <w:pStyle w:val="Nagwek1"/>
        <w:numPr>
          <w:ilvl w:val="0"/>
          <w:numId w:val="0"/>
        </w:numPr>
        <w:jc w:val="center"/>
        <w:rPr>
          <w:rFonts w:cs="Arial"/>
          <w:sz w:val="28"/>
          <w:szCs w:val="28"/>
          <w:lang w:val="pl-PL"/>
        </w:rPr>
      </w:pPr>
      <w:r w:rsidRPr="0077734B">
        <w:rPr>
          <w:rFonts w:cs="Arial"/>
          <w:sz w:val="28"/>
          <w:szCs w:val="28"/>
          <w:lang w:val="pl-PL"/>
        </w:rPr>
        <w:lastRenderedPageBreak/>
        <w:t>S</w:t>
      </w:r>
      <w:r w:rsidR="00A052F6" w:rsidRPr="0077734B">
        <w:rPr>
          <w:rFonts w:cs="Arial"/>
          <w:sz w:val="28"/>
          <w:szCs w:val="28"/>
          <w:lang w:val="pl-PL"/>
        </w:rPr>
        <w:t>zczegółowa specyfikacja wymagań</w:t>
      </w:r>
      <w:r w:rsidRPr="0077734B">
        <w:rPr>
          <w:rFonts w:cs="Arial"/>
          <w:sz w:val="28"/>
          <w:szCs w:val="28"/>
          <w:lang w:val="pl-PL"/>
        </w:rPr>
        <w:t xml:space="preserve"> w stylu RUP</w:t>
      </w:r>
    </w:p>
    <w:p w14:paraId="64059AA9" w14:textId="77777777" w:rsidR="00A052F6" w:rsidRPr="0077734B" w:rsidRDefault="00A052F6" w:rsidP="00A052F6"/>
    <w:p w14:paraId="431AFD2D" w14:textId="77777777" w:rsidR="0077734B" w:rsidRPr="0077734B" w:rsidRDefault="0077734B" w:rsidP="0077734B">
      <w:pPr>
        <w:jc w:val="center"/>
      </w:pPr>
      <w:proofErr w:type="spellStart"/>
      <w:r w:rsidRPr="0077734B">
        <w:rPr>
          <w:b/>
          <w:sz w:val="44"/>
          <w:szCs w:val="36"/>
          <w:u w:val="single"/>
        </w:rPr>
        <w:t>Initial</w:t>
      </w:r>
      <w:proofErr w:type="spellEnd"/>
      <w:r w:rsidRPr="0077734B">
        <w:rPr>
          <w:b/>
          <w:sz w:val="44"/>
          <w:szCs w:val="36"/>
          <w:u w:val="single"/>
        </w:rPr>
        <w:t xml:space="preserve"> </w:t>
      </w:r>
      <w:proofErr w:type="spellStart"/>
      <w:r w:rsidRPr="0077734B">
        <w:rPr>
          <w:b/>
          <w:sz w:val="44"/>
          <w:szCs w:val="36"/>
          <w:u w:val="single"/>
        </w:rPr>
        <w:t>Use</w:t>
      </w:r>
      <w:proofErr w:type="spellEnd"/>
      <w:r w:rsidRPr="0077734B">
        <w:rPr>
          <w:b/>
          <w:sz w:val="44"/>
          <w:szCs w:val="36"/>
          <w:u w:val="single"/>
        </w:rPr>
        <w:t xml:space="preserve"> Case Form</w:t>
      </w:r>
      <w:r w:rsidRPr="0077734B">
        <w:rPr>
          <w:b/>
          <w:sz w:val="36"/>
          <w:szCs w:val="36"/>
          <w:u w:val="single"/>
        </w:rPr>
        <w:br/>
      </w:r>
    </w:p>
    <w:p w14:paraId="7D6F824F" w14:textId="77777777" w:rsidR="0077734B" w:rsidRPr="0077734B" w:rsidRDefault="0077734B" w:rsidP="0077734B">
      <w:pPr>
        <w:jc w:val="center"/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0"/>
        <w:gridCol w:w="6958"/>
      </w:tblGrid>
      <w:tr w:rsidR="0077734B" w:rsidRPr="0077734B" w14:paraId="10C1F104" w14:textId="77777777" w:rsidTr="0077734B">
        <w:trPr>
          <w:trHeight w:val="270"/>
        </w:trPr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152C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Use</w:t>
            </w:r>
            <w:proofErr w:type="spellEnd"/>
            <w:r w:rsidRPr="0077734B">
              <w:rPr>
                <w:rFonts w:ascii="Arial" w:hAnsi="Arial" w:cs="Arial"/>
                <w:b/>
                <w:sz w:val="20"/>
                <w:szCs w:val="20"/>
              </w:rPr>
              <w:t xml:space="preserve"> Case ID</w:t>
            </w:r>
          </w:p>
        </w:tc>
        <w:tc>
          <w:tcPr>
            <w:tcW w:w="72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1241837" w14:textId="76C159BD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1</w:t>
            </w:r>
            <w:r w:rsidR="00EE1F30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77734B" w:rsidRPr="0077734B" w14:paraId="4803F875" w14:textId="77777777" w:rsidTr="0077734B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E3D1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Use</w:t>
            </w:r>
            <w:proofErr w:type="spellEnd"/>
            <w:r w:rsidRPr="0077734B">
              <w:rPr>
                <w:rFonts w:ascii="Arial" w:hAnsi="Arial" w:cs="Arial"/>
                <w:b/>
                <w:sz w:val="20"/>
                <w:szCs w:val="20"/>
              </w:rPr>
              <w:t xml:space="preserve"> 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FFBC011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t>Rejestracja użytkownika w systemie.</w:t>
            </w:r>
          </w:p>
        </w:tc>
      </w:tr>
      <w:tr w:rsidR="0077734B" w:rsidRPr="0077734B" w14:paraId="2C029E66" w14:textId="77777777" w:rsidTr="0077734B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B5F87C1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Elaboration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AE7DC7D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Założenie konta umożliwiające pełne korzystanie z systemu.</w:t>
            </w:r>
          </w:p>
        </w:tc>
      </w:tr>
      <w:tr w:rsidR="0077734B" w:rsidRPr="0077734B" w14:paraId="31E9A0E1" w14:textId="77777777" w:rsidTr="0077734B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7B83739C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Actors</w:t>
            </w:r>
            <w:proofErr w:type="spellEnd"/>
            <w:r w:rsidRPr="0077734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CF72F97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t>Użytkownik systemu, System</w:t>
            </w:r>
          </w:p>
        </w:tc>
      </w:tr>
      <w:tr w:rsidR="0077734B" w:rsidRPr="0077734B" w14:paraId="22BCAE07" w14:textId="77777777" w:rsidTr="0077734B">
        <w:trPr>
          <w:trHeight w:val="260"/>
        </w:trPr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ACD964D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2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C0BFB82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 xml:space="preserve">Użytkownik system chce korzystać z systemu. Aby tego dokonać musi zarejestrować się w systemie. </w:t>
            </w:r>
          </w:p>
        </w:tc>
      </w:tr>
      <w:tr w:rsidR="0077734B" w:rsidRPr="0077734B" w14:paraId="1641F360" w14:textId="77777777" w:rsidTr="0077734B">
        <w:trPr>
          <w:trHeight w:val="260"/>
        </w:trPr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0980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72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1124DDD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Wysoki</w:t>
            </w:r>
          </w:p>
        </w:tc>
      </w:tr>
    </w:tbl>
    <w:p w14:paraId="7B22666A" w14:textId="77777777" w:rsidR="0077734B" w:rsidRPr="0077734B" w:rsidRDefault="0077734B" w:rsidP="0077734B">
      <w:pPr>
        <w:rPr>
          <w:rFonts w:ascii="Calibri" w:hAnsi="Calibri" w:cs="Times New Roman"/>
        </w:rPr>
      </w:pPr>
    </w:p>
    <w:p w14:paraId="71BFE7B7" w14:textId="77777777" w:rsidR="0077734B" w:rsidRPr="0077734B" w:rsidRDefault="0077734B" w:rsidP="0077734B"/>
    <w:p w14:paraId="6A295761" w14:textId="77777777" w:rsidR="0077734B" w:rsidRPr="0077734B" w:rsidRDefault="0077734B" w:rsidP="0077734B">
      <w:pPr>
        <w:jc w:val="center"/>
        <w:rPr>
          <w:sz w:val="20"/>
        </w:rPr>
      </w:pPr>
      <w:r w:rsidRPr="0077734B">
        <w:rPr>
          <w:b/>
          <w:sz w:val="44"/>
          <w:szCs w:val="36"/>
          <w:u w:val="single"/>
        </w:rPr>
        <w:t xml:space="preserve">Base </w:t>
      </w:r>
      <w:proofErr w:type="spellStart"/>
      <w:r w:rsidRPr="0077734B">
        <w:rPr>
          <w:b/>
          <w:sz w:val="44"/>
          <w:szCs w:val="36"/>
          <w:u w:val="single"/>
        </w:rPr>
        <w:t>Use</w:t>
      </w:r>
      <w:proofErr w:type="spellEnd"/>
      <w:r w:rsidRPr="0077734B">
        <w:rPr>
          <w:b/>
          <w:sz w:val="44"/>
          <w:szCs w:val="36"/>
          <w:u w:val="single"/>
        </w:rPr>
        <w:t xml:space="preserve"> Case Form</w:t>
      </w:r>
      <w:r w:rsidRPr="0077734B">
        <w:rPr>
          <w:b/>
          <w:sz w:val="44"/>
          <w:szCs w:val="36"/>
          <w:u w:val="single"/>
        </w:rPr>
        <w:br/>
      </w:r>
    </w:p>
    <w:p w14:paraId="4F0A26D6" w14:textId="77777777" w:rsidR="0077734B" w:rsidRPr="0077734B" w:rsidRDefault="0077734B" w:rsidP="0077734B">
      <w:pPr>
        <w:jc w:val="center"/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6950"/>
      </w:tblGrid>
      <w:tr w:rsidR="0077734B" w:rsidRPr="0077734B" w14:paraId="0C85404D" w14:textId="77777777" w:rsidTr="0077734B">
        <w:trPr>
          <w:trHeight w:val="270"/>
        </w:trPr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D095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Use</w:t>
            </w:r>
            <w:proofErr w:type="spellEnd"/>
            <w:r w:rsidRPr="0077734B">
              <w:rPr>
                <w:rFonts w:ascii="Arial" w:hAnsi="Arial" w:cs="Arial"/>
                <w:b/>
                <w:sz w:val="20"/>
                <w:szCs w:val="20"/>
              </w:rPr>
              <w:t xml:space="preserve"> Case ID</w:t>
            </w:r>
          </w:p>
        </w:tc>
        <w:tc>
          <w:tcPr>
            <w:tcW w:w="72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FCED31A" w14:textId="7D316E6D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1</w:t>
            </w:r>
            <w:r w:rsidR="00EE1F30">
              <w:rPr>
                <w:rFonts w:ascii="Arial" w:hAnsi="Arial" w:cs="Arial"/>
                <w:sz w:val="20"/>
                <w:szCs w:val="20"/>
              </w:rPr>
              <w:t>C</w:t>
            </w:r>
            <w:bookmarkStart w:id="0" w:name="_GoBack"/>
            <w:bookmarkEnd w:id="0"/>
          </w:p>
        </w:tc>
      </w:tr>
      <w:tr w:rsidR="0077734B" w:rsidRPr="0077734B" w14:paraId="7EB96C5F" w14:textId="77777777" w:rsidTr="0077734B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71C2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Use</w:t>
            </w:r>
            <w:proofErr w:type="spellEnd"/>
            <w:r w:rsidRPr="0077734B">
              <w:rPr>
                <w:rFonts w:ascii="Arial" w:hAnsi="Arial" w:cs="Arial"/>
                <w:b/>
                <w:sz w:val="20"/>
                <w:szCs w:val="20"/>
              </w:rPr>
              <w:t xml:space="preserve"> Case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F190A9F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t>Rejestracja użytkownika w systemie.</w:t>
            </w:r>
          </w:p>
        </w:tc>
      </w:tr>
      <w:tr w:rsidR="0077734B" w:rsidRPr="0077734B" w14:paraId="4AABB13B" w14:textId="77777777" w:rsidTr="0077734B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6708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Elaboration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4A074BF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Założenie konta umożliwiające pełne korzystanie z systemu.</w:t>
            </w:r>
          </w:p>
        </w:tc>
      </w:tr>
      <w:tr w:rsidR="0077734B" w:rsidRPr="0077734B" w14:paraId="7A4F17A6" w14:textId="77777777" w:rsidTr="0077734B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095D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Actors</w:t>
            </w:r>
            <w:proofErr w:type="spellEnd"/>
            <w:r w:rsidRPr="0077734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D6301F7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Użytkownik systemu, System</w:t>
            </w:r>
          </w:p>
        </w:tc>
      </w:tr>
      <w:tr w:rsidR="0077734B" w:rsidRPr="0077734B" w14:paraId="3CE771F7" w14:textId="77777777" w:rsidTr="0077734B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74B40FA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D089276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 xml:space="preserve">Użytkownik system chce korzystać z systemu. Aby tego dokonać musi zarejestrować się w systemie. </w:t>
            </w:r>
          </w:p>
        </w:tc>
      </w:tr>
      <w:tr w:rsidR="0077734B" w:rsidRPr="0077734B" w14:paraId="373A9887" w14:textId="77777777" w:rsidTr="0077734B">
        <w:trPr>
          <w:trHeight w:val="260"/>
        </w:trPr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D3F2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Pre-conditions</w:t>
            </w:r>
            <w:proofErr w:type="spellEnd"/>
          </w:p>
        </w:tc>
        <w:tc>
          <w:tcPr>
            <w:tcW w:w="72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ECE9BC4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Użytkownik nie posiada jeszcze konta</w:t>
            </w:r>
          </w:p>
        </w:tc>
      </w:tr>
      <w:tr w:rsidR="0077734B" w:rsidRPr="0077734B" w14:paraId="69BC55E6" w14:textId="77777777" w:rsidTr="0077734B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4337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Flow</w:t>
            </w:r>
            <w:proofErr w:type="spellEnd"/>
            <w:r w:rsidRPr="0077734B">
              <w:rPr>
                <w:rFonts w:ascii="Arial" w:hAnsi="Arial" w:cs="Arial"/>
                <w:b/>
                <w:sz w:val="20"/>
                <w:szCs w:val="20"/>
              </w:rPr>
              <w:t xml:space="preserve"> of </w:t>
            </w: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Events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4F17C74" w14:textId="77777777" w:rsidR="0077734B" w:rsidRPr="0077734B" w:rsidRDefault="0077734B" w:rsidP="0077734B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 xml:space="preserve">Użytkownik wybiera opcję rejestracji w systemie </w:t>
            </w:r>
          </w:p>
          <w:p w14:paraId="1F40686D" w14:textId="77777777" w:rsidR="0077734B" w:rsidRPr="0077734B" w:rsidRDefault="0077734B" w:rsidP="0077734B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System wyświetla formularz rejestracyjny</w:t>
            </w:r>
          </w:p>
          <w:p w14:paraId="04F2E1DC" w14:textId="77777777" w:rsidR="0077734B" w:rsidRPr="0077734B" w:rsidRDefault="0077734B" w:rsidP="0077734B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Użytkownik wprowadza dane do formularza</w:t>
            </w:r>
          </w:p>
          <w:p w14:paraId="74CF7A9A" w14:textId="77777777" w:rsidR="0077734B" w:rsidRPr="0077734B" w:rsidRDefault="0077734B" w:rsidP="0077734B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Użytkownik wysyła wprowadzone dane</w:t>
            </w:r>
          </w:p>
          <w:p w14:paraId="569F634D" w14:textId="77777777" w:rsidR="0077734B" w:rsidRPr="0077734B" w:rsidRDefault="0077734B" w:rsidP="0077734B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System weryfikuje poprawność wprowadzonych danych</w:t>
            </w:r>
          </w:p>
          <w:p w14:paraId="3BB15677" w14:textId="77777777" w:rsidR="0077734B" w:rsidRPr="0077734B" w:rsidRDefault="0077734B" w:rsidP="0077734B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System wysyła wiadomość email.</w:t>
            </w:r>
          </w:p>
          <w:p w14:paraId="1D4EF6BD" w14:textId="77777777" w:rsidR="0077734B" w:rsidRPr="0077734B" w:rsidRDefault="0077734B" w:rsidP="0077734B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System wyświetla komunikat końcowy.</w:t>
            </w:r>
          </w:p>
          <w:p w14:paraId="795C6C86" w14:textId="77777777" w:rsidR="0077734B" w:rsidRPr="0077734B" w:rsidRDefault="007773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34B" w:rsidRPr="0077734B" w14:paraId="01D73189" w14:textId="77777777" w:rsidTr="0077734B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5741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34B">
              <w:rPr>
                <w:rFonts w:ascii="Arial" w:hAnsi="Arial" w:cs="Arial"/>
                <w:b/>
                <w:sz w:val="20"/>
                <w:szCs w:val="20"/>
              </w:rPr>
              <w:lastRenderedPageBreak/>
              <w:t>Post-</w:t>
            </w: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1785EBD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Użytkownik zarejestrowany w systemie</w:t>
            </w:r>
          </w:p>
        </w:tc>
      </w:tr>
      <w:tr w:rsidR="0077734B" w:rsidRPr="0077734B" w14:paraId="087AA650" w14:textId="77777777" w:rsidTr="0077734B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7940314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Alternative</w:t>
            </w:r>
            <w:proofErr w:type="spellEnd"/>
            <w:r w:rsidRPr="0077734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Flows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446DEFB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[ formularz rejestracyjny jest błędny ]</w:t>
            </w:r>
          </w:p>
          <w:p w14:paraId="6DE52410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7a. System wyświetla komunikat błędnego formularza złożenia oferty</w:t>
            </w:r>
          </w:p>
          <w:p w14:paraId="0AA574B3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8a. Powrót do punktu 3 scenariusza głównego</w:t>
            </w:r>
          </w:p>
        </w:tc>
      </w:tr>
      <w:tr w:rsidR="0077734B" w:rsidRPr="0077734B" w14:paraId="3168CCC4" w14:textId="77777777" w:rsidTr="0077734B">
        <w:trPr>
          <w:trHeight w:val="260"/>
        </w:trPr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AEFC7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Priority</w:t>
            </w:r>
            <w:proofErr w:type="spellEnd"/>
          </w:p>
        </w:tc>
        <w:tc>
          <w:tcPr>
            <w:tcW w:w="72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9DD7F49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  <w:r w:rsidRPr="0077734B">
              <w:rPr>
                <w:rFonts w:ascii="Arial" w:hAnsi="Arial" w:cs="Arial"/>
                <w:sz w:val="20"/>
                <w:szCs w:val="20"/>
              </w:rPr>
              <w:t>Wysoki</w:t>
            </w:r>
          </w:p>
        </w:tc>
      </w:tr>
      <w:tr w:rsidR="0077734B" w:rsidRPr="0077734B" w14:paraId="1ED17632" w14:textId="77777777" w:rsidTr="0077734B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44C5A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34B">
              <w:rPr>
                <w:rFonts w:ascii="Arial" w:hAnsi="Arial" w:cs="Arial"/>
                <w:b/>
                <w:sz w:val="20"/>
                <w:szCs w:val="20"/>
              </w:rPr>
              <w:t>Non-</w:t>
            </w: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  <w:proofErr w:type="spellEnd"/>
            <w:r w:rsidRPr="0077734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A71E7AC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34B" w:rsidRPr="0077734B" w14:paraId="3C76730B" w14:textId="77777777" w:rsidTr="0077734B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254B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Assumptions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9392E0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34B" w:rsidRPr="0077734B" w14:paraId="60C067CB" w14:textId="77777777" w:rsidTr="0077734B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3468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Outstanding</w:t>
            </w:r>
            <w:proofErr w:type="spellEnd"/>
            <w:r w:rsidRPr="0077734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7734B">
              <w:rPr>
                <w:rFonts w:ascii="Arial" w:hAnsi="Arial" w:cs="Arial"/>
                <w:b/>
                <w:sz w:val="20"/>
                <w:szCs w:val="20"/>
              </w:rPr>
              <w:t>Issues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6F313A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734B" w:rsidRPr="0077734B" w14:paraId="1ADA6624" w14:textId="77777777" w:rsidTr="0077734B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05ABBE6" w14:textId="77777777" w:rsidR="0077734B" w:rsidRPr="0077734B" w:rsidRDefault="0077734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7734B">
              <w:rPr>
                <w:rFonts w:ascii="Arial" w:hAnsi="Arial" w:cs="Arial"/>
                <w:b/>
                <w:sz w:val="20"/>
                <w:szCs w:val="20"/>
              </w:rPr>
              <w:t>Source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3E748A3" w14:textId="77777777" w:rsidR="0077734B" w:rsidRPr="0077734B" w:rsidRDefault="007773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78D2D26" w14:textId="77777777" w:rsidR="0077734B" w:rsidRPr="0077734B" w:rsidRDefault="0077734B" w:rsidP="0077734B">
      <w:pPr>
        <w:jc w:val="center"/>
        <w:rPr>
          <w:rFonts w:ascii="Calibri" w:hAnsi="Calibri" w:cs="Times New Roman"/>
        </w:rPr>
      </w:pPr>
    </w:p>
    <w:p w14:paraId="0E09DBE1" w14:textId="77777777" w:rsidR="0077734B" w:rsidRPr="0077734B" w:rsidRDefault="0077734B" w:rsidP="0077734B">
      <w:pPr>
        <w:pStyle w:val="Nagwek1"/>
        <w:numPr>
          <w:ilvl w:val="0"/>
          <w:numId w:val="0"/>
        </w:numPr>
        <w:ind w:left="720" w:hanging="720"/>
        <w:rPr>
          <w:lang w:val="pl-PL"/>
        </w:rPr>
      </w:pPr>
    </w:p>
    <w:p w14:paraId="2B450EBF" w14:textId="77777777" w:rsidR="0077734B" w:rsidRPr="0077734B" w:rsidRDefault="0077734B" w:rsidP="0077734B">
      <w:pPr>
        <w:ind w:left="720"/>
      </w:pPr>
    </w:p>
    <w:p w14:paraId="13537E38" w14:textId="77777777" w:rsidR="0077734B" w:rsidRPr="0077734B" w:rsidRDefault="0077734B" w:rsidP="0077734B">
      <w:pPr>
        <w:ind w:left="720"/>
      </w:pPr>
    </w:p>
    <w:p w14:paraId="1EFF0409" w14:textId="77777777" w:rsidR="00A066E7" w:rsidRPr="0077734B" w:rsidRDefault="00A066E7" w:rsidP="0077734B">
      <w:pPr>
        <w:pStyle w:val="Nagwek8"/>
        <w:numPr>
          <w:ilvl w:val="0"/>
          <w:numId w:val="0"/>
        </w:numPr>
        <w:rPr>
          <w:rFonts w:cstheme="minorHAnsi"/>
          <w:szCs w:val="24"/>
          <w:lang w:val="pl-PL"/>
        </w:rPr>
      </w:pPr>
    </w:p>
    <w:sectPr w:rsidR="00A066E7" w:rsidRPr="0077734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1A0DB" w14:textId="77777777" w:rsidR="00C41DA4" w:rsidRDefault="00C41DA4" w:rsidP="001F6F3E">
      <w:pPr>
        <w:spacing w:after="0" w:line="240" w:lineRule="auto"/>
      </w:pPr>
      <w:r>
        <w:separator/>
      </w:r>
    </w:p>
  </w:endnote>
  <w:endnote w:type="continuationSeparator" w:id="0">
    <w:p w14:paraId="539CDDF3" w14:textId="77777777" w:rsidR="00C41DA4" w:rsidRDefault="00C41DA4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9E3E9" w14:textId="77777777" w:rsidR="00C41DA4" w:rsidRDefault="00C41DA4" w:rsidP="001F6F3E">
      <w:pPr>
        <w:spacing w:after="0" w:line="240" w:lineRule="auto"/>
      </w:pPr>
      <w:r>
        <w:separator/>
      </w:r>
    </w:p>
  </w:footnote>
  <w:footnote w:type="continuationSeparator" w:id="0">
    <w:p w14:paraId="10C56E17" w14:textId="77777777" w:rsidR="00C41DA4" w:rsidRDefault="00C41DA4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9459B" w14:textId="77777777" w:rsidR="008776A9" w:rsidRDefault="008776A9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76A9" w:rsidRPr="001F6F3E" w14:paraId="1F184B9D" w14:textId="77777777" w:rsidTr="00515BF7">
      <w:tc>
        <w:tcPr>
          <w:tcW w:w="6379" w:type="dxa"/>
        </w:tcPr>
        <w:p w14:paraId="6C002286" w14:textId="0AF557D3" w:rsidR="008776A9" w:rsidRPr="001F6F3E" w:rsidRDefault="00A066E7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A066E7">
            <w:rPr>
              <w:rFonts w:ascii="Arial" w:hAnsi="Arial" w:cs="Arial"/>
              <w:color w:val="4472C4" w:themeColor="accent1"/>
              <w:sz w:val="18"/>
            </w:rPr>
            <w:t xml:space="preserve">Szczegółowa specyfikacja wymagań </w:t>
          </w:r>
          <w:r w:rsidR="0077734B">
            <w:rPr>
              <w:rFonts w:ascii="Arial" w:hAnsi="Arial" w:cs="Arial"/>
              <w:color w:val="4472C4" w:themeColor="accent1"/>
              <w:sz w:val="18"/>
            </w:rPr>
            <w:t>–</w:t>
          </w:r>
          <w:r w:rsidRPr="00A066E7">
            <w:rPr>
              <w:rFonts w:ascii="Arial" w:hAnsi="Arial" w:cs="Arial"/>
              <w:color w:val="4472C4" w:themeColor="accent1"/>
              <w:sz w:val="18"/>
            </w:rPr>
            <w:t xml:space="preserve"> </w:t>
          </w:r>
          <w:r w:rsidR="0077734B">
            <w:rPr>
              <w:rFonts w:ascii="Arial" w:hAnsi="Arial" w:cs="Arial"/>
              <w:color w:val="4472C4" w:themeColor="accent1"/>
              <w:sz w:val="18"/>
            </w:rPr>
            <w:t>styl RUP</w:t>
          </w:r>
        </w:p>
      </w:tc>
      <w:tc>
        <w:tcPr>
          <w:tcW w:w="3179" w:type="dxa"/>
        </w:tcPr>
        <w:p w14:paraId="5C395900" w14:textId="245B6823" w:rsidR="008776A9" w:rsidRPr="001F6F3E" w:rsidRDefault="008776A9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Wersja:           &lt;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2</w:t>
          </w:r>
          <w:r w:rsidR="00666D75">
            <w:rPr>
              <w:rFonts w:ascii="Arial" w:hAnsi="Arial" w:cs="Arial"/>
              <w:color w:val="4472C4" w:themeColor="accent1"/>
              <w:sz w:val="18"/>
            </w:rPr>
            <w:t>.0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f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8776A9" w:rsidRPr="001F6F3E" w14:paraId="77EB6BA9" w14:textId="77777777" w:rsidTr="001F6F3E">
      <w:trPr>
        <w:trHeight w:val="341"/>
      </w:trPr>
      <w:tc>
        <w:tcPr>
          <w:tcW w:w="6379" w:type="dxa"/>
        </w:tcPr>
        <w:p w14:paraId="02198E1F" w14:textId="2D1A7657" w:rsidR="008776A9" w:rsidRPr="001F6F3E" w:rsidRDefault="008776A9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14:paraId="296DE4B3" w14:textId="466BBE43" w:rsidR="008776A9" w:rsidRPr="001F6F3E" w:rsidRDefault="008776A9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Data:  &lt;2019/0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4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/0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8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8776A9" w:rsidRPr="001F6F3E" w14:paraId="731E0A91" w14:textId="77777777" w:rsidTr="001F6F3E">
      <w:trPr>
        <w:trHeight w:val="290"/>
      </w:trPr>
      <w:tc>
        <w:tcPr>
          <w:tcW w:w="9558" w:type="dxa"/>
          <w:gridSpan w:val="2"/>
        </w:tcPr>
        <w:p w14:paraId="1D8E31ED" w14:textId="0D8D3FB2" w:rsidR="008776A9" w:rsidRPr="001F6F3E" w:rsidRDefault="008776A9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Identyfikator dokumentu: </w:t>
          </w:r>
          <w:r w:rsidR="00A066E7" w:rsidRPr="00A066E7">
            <w:rPr>
              <w:rFonts w:ascii="Arial" w:hAnsi="Arial" w:cs="Arial"/>
              <w:color w:val="4472C4" w:themeColor="accent1"/>
              <w:sz w:val="18"/>
            </w:rPr>
            <w:t>PSU_C4_</w:t>
          </w:r>
          <w:r w:rsidR="0077734B">
            <w:rPr>
              <w:rFonts w:ascii="Arial" w:hAnsi="Arial" w:cs="Arial"/>
              <w:color w:val="4472C4" w:themeColor="accent1"/>
              <w:sz w:val="18"/>
            </w:rPr>
            <w:t>3</w:t>
          </w:r>
        </w:p>
      </w:tc>
    </w:tr>
  </w:tbl>
  <w:p w14:paraId="628842BA" w14:textId="77777777" w:rsidR="008776A9" w:rsidRPr="001F6F3E" w:rsidRDefault="008776A9">
    <w:pPr>
      <w:pStyle w:val="Nagwek"/>
      <w:rPr>
        <w:rFonts w:ascii="Arial" w:hAnsi="Arial" w:cs="Arial"/>
        <w:sz w:val="18"/>
      </w:rPr>
    </w:pPr>
  </w:p>
  <w:p w14:paraId="2074C2B2" w14:textId="77777777" w:rsidR="008776A9" w:rsidRDefault="008776A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162018"/>
    <w:multiLevelType w:val="hybridMultilevel"/>
    <w:tmpl w:val="B596E2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50899"/>
    <w:multiLevelType w:val="hybridMultilevel"/>
    <w:tmpl w:val="501250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63A1F"/>
    <w:multiLevelType w:val="hybridMultilevel"/>
    <w:tmpl w:val="FD403D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83C85"/>
    <w:multiLevelType w:val="hybridMultilevel"/>
    <w:tmpl w:val="08006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F5126D7"/>
    <w:multiLevelType w:val="hybridMultilevel"/>
    <w:tmpl w:val="30441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1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2305B"/>
    <w:rsid w:val="00076C50"/>
    <w:rsid w:val="000958EA"/>
    <w:rsid w:val="000962E2"/>
    <w:rsid w:val="000B4FF9"/>
    <w:rsid w:val="000E596E"/>
    <w:rsid w:val="00114FBF"/>
    <w:rsid w:val="00136345"/>
    <w:rsid w:val="00145D86"/>
    <w:rsid w:val="00153E56"/>
    <w:rsid w:val="00191437"/>
    <w:rsid w:val="001A5448"/>
    <w:rsid w:val="001A65F2"/>
    <w:rsid w:val="001F55A0"/>
    <w:rsid w:val="001F6F3E"/>
    <w:rsid w:val="0021141D"/>
    <w:rsid w:val="00244F8D"/>
    <w:rsid w:val="003044E8"/>
    <w:rsid w:val="0034683D"/>
    <w:rsid w:val="00385EDB"/>
    <w:rsid w:val="003B6891"/>
    <w:rsid w:val="003C10B9"/>
    <w:rsid w:val="004472E9"/>
    <w:rsid w:val="00476CFA"/>
    <w:rsid w:val="004A52C5"/>
    <w:rsid w:val="0051214C"/>
    <w:rsid w:val="00515BF7"/>
    <w:rsid w:val="00542B71"/>
    <w:rsid w:val="005846B3"/>
    <w:rsid w:val="005E5D7E"/>
    <w:rsid w:val="00623B16"/>
    <w:rsid w:val="00665607"/>
    <w:rsid w:val="00666D75"/>
    <w:rsid w:val="006C13FD"/>
    <w:rsid w:val="00770AB1"/>
    <w:rsid w:val="0077734B"/>
    <w:rsid w:val="00777916"/>
    <w:rsid w:val="00787920"/>
    <w:rsid w:val="007B74DC"/>
    <w:rsid w:val="007D619E"/>
    <w:rsid w:val="00853198"/>
    <w:rsid w:val="008776A9"/>
    <w:rsid w:val="0089432A"/>
    <w:rsid w:val="008A59F1"/>
    <w:rsid w:val="008B4C5A"/>
    <w:rsid w:val="008C56A8"/>
    <w:rsid w:val="008C6C0C"/>
    <w:rsid w:val="0097331A"/>
    <w:rsid w:val="009B1056"/>
    <w:rsid w:val="009D780E"/>
    <w:rsid w:val="00A052F6"/>
    <w:rsid w:val="00A066E7"/>
    <w:rsid w:val="00A45784"/>
    <w:rsid w:val="00A466FF"/>
    <w:rsid w:val="00A81E08"/>
    <w:rsid w:val="00AE043B"/>
    <w:rsid w:val="00AE5519"/>
    <w:rsid w:val="00AE694A"/>
    <w:rsid w:val="00AF17C7"/>
    <w:rsid w:val="00B00AC3"/>
    <w:rsid w:val="00B171B9"/>
    <w:rsid w:val="00B21443"/>
    <w:rsid w:val="00B26A1F"/>
    <w:rsid w:val="00BA3608"/>
    <w:rsid w:val="00BE13A4"/>
    <w:rsid w:val="00BE2A3C"/>
    <w:rsid w:val="00C2378E"/>
    <w:rsid w:val="00C41DA4"/>
    <w:rsid w:val="00C451B8"/>
    <w:rsid w:val="00C77EA3"/>
    <w:rsid w:val="00C84A4C"/>
    <w:rsid w:val="00CC34EA"/>
    <w:rsid w:val="00CF2F34"/>
    <w:rsid w:val="00D5409E"/>
    <w:rsid w:val="00D64232"/>
    <w:rsid w:val="00D71F63"/>
    <w:rsid w:val="00DA5046"/>
    <w:rsid w:val="00DE18C3"/>
    <w:rsid w:val="00DE37A2"/>
    <w:rsid w:val="00DF395B"/>
    <w:rsid w:val="00DF5B11"/>
    <w:rsid w:val="00E70A59"/>
    <w:rsid w:val="00E92D1D"/>
    <w:rsid w:val="00EB4810"/>
    <w:rsid w:val="00EE1F30"/>
    <w:rsid w:val="00F01519"/>
    <w:rsid w:val="00F0693A"/>
    <w:rsid w:val="00F40C0C"/>
    <w:rsid w:val="00F41820"/>
    <w:rsid w:val="00FC3960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5A5B2"/>
  <w15:chartTrackingRefBased/>
  <w15:docId w15:val="{DE6E25F8-5F87-40AF-B8A1-4C05DF45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uiPriority w:val="99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  <w:style w:type="paragraph" w:styleId="Tekstpodstawowy">
    <w:name w:val="Body Text"/>
    <w:basedOn w:val="Normalny"/>
    <w:link w:val="TekstpodstawowyZnak"/>
    <w:rsid w:val="00076C5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076C5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ezodstpw">
    <w:name w:val="No Spacing"/>
    <w:uiPriority w:val="1"/>
    <w:qFormat/>
    <w:rsid w:val="00F0693A"/>
    <w:pPr>
      <w:spacing w:after="0" w:line="240" w:lineRule="auto"/>
    </w:pPr>
  </w:style>
  <w:style w:type="paragraph" w:customStyle="1" w:styleId="InfoBlue">
    <w:name w:val="InfoBlue"/>
    <w:basedOn w:val="Normalny"/>
    <w:next w:val="Tekstpodstawowy"/>
    <w:autoRedefine/>
    <w:rsid w:val="00787920"/>
    <w:pPr>
      <w:widowControl w:val="0"/>
      <w:tabs>
        <w:tab w:val="left" w:pos="162"/>
        <w:tab w:val="left" w:pos="1260"/>
      </w:tabs>
      <w:spacing w:before="120" w:after="0" w:line="240" w:lineRule="atLeast"/>
      <w:ind w:left="158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styleId="Pogrubienie">
    <w:name w:val="Strong"/>
    <w:basedOn w:val="Domylnaczcionkaakapitu"/>
    <w:uiPriority w:val="22"/>
    <w:qFormat/>
    <w:rsid w:val="00787920"/>
    <w:rPr>
      <w:b/>
      <w:bCs/>
    </w:rPr>
  </w:style>
  <w:style w:type="character" w:customStyle="1" w:styleId="3oh-">
    <w:name w:val="_3oh-"/>
    <w:basedOn w:val="Domylnaczcionkaakapitu"/>
    <w:rsid w:val="00C45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E4BFF-75E2-4906-A55B-346EA5C67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263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(STUD)</cp:lastModifiedBy>
  <cp:revision>8</cp:revision>
  <cp:lastPrinted>2019-04-08T14:44:00Z</cp:lastPrinted>
  <dcterms:created xsi:type="dcterms:W3CDTF">2019-04-08T14:28:00Z</dcterms:created>
  <dcterms:modified xsi:type="dcterms:W3CDTF">2019-04-08T14:44:00Z</dcterms:modified>
</cp:coreProperties>
</file>